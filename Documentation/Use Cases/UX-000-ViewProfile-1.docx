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3713"/>
      </w:tblGrid>
      <w:tr w:rsidR="00036C64" w:rsidTr="000B1B1E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:rsidTr="003E0B97">
        <w:trPr>
          <w:trHeight w:val="764"/>
        </w:trPr>
        <w:tc>
          <w:tcPr>
            <w:tcW w:w="5035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DC31C0">
              <w:rPr>
                <w:rFonts w:ascii="Tahoma" w:hAnsi="Tahoma"/>
                <w:sz w:val="16"/>
              </w:rPr>
              <w:t xml:space="preserve">Number :    </w:t>
            </w:r>
            <w:r w:rsidR="001E68DE">
              <w:rPr>
                <w:rFonts w:ascii="Tahoma" w:hAnsi="Tahoma"/>
                <w:sz w:val="16"/>
              </w:rPr>
              <w:t>UX-000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1E68DE">
              <w:rPr>
                <w:rFonts w:ascii="Tahoma" w:hAnsi="Tahoma"/>
                <w:sz w:val="16"/>
              </w:rPr>
              <w:t>View Profile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1E68DE">
              <w:rPr>
                <w:rFonts w:ascii="Tahoma" w:hAnsi="Tahoma"/>
                <w:sz w:val="16"/>
              </w:rPr>
              <w:t>User Experience</w:t>
            </w:r>
          </w:p>
          <w:p w:rsidR="00036C64" w:rsidRDefault="00036C64" w:rsidP="001E68D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A237E7">
              <w:rPr>
                <w:rFonts w:ascii="Tahoma" w:hAnsi="Tahoma"/>
                <w:sz w:val="16"/>
              </w:rPr>
              <w:t xml:space="preserve">    </w:t>
            </w:r>
            <w:r w:rsidR="001E68DE">
              <w:rPr>
                <w:rFonts w:ascii="Tahoma" w:hAnsi="Tahoma"/>
                <w:sz w:val="16"/>
              </w:rPr>
              <w:t>User wants to view a user’s profile</w:t>
            </w:r>
          </w:p>
        </w:tc>
        <w:tc>
          <w:tcPr>
            <w:tcW w:w="37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A237E7">
              <w:rPr>
                <w:rFonts w:ascii="Tahoma" w:hAnsi="Tahoma"/>
                <w:sz w:val="16"/>
              </w:rPr>
              <w:t xml:space="preserve">    Alex Carlson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:rsidTr="00095EA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:rsidTr="00095EA8">
        <w:trPr>
          <w:trHeight w:val="260"/>
        </w:trPr>
        <w:tc>
          <w:tcPr>
            <w:tcW w:w="1008" w:type="dxa"/>
          </w:tcPr>
          <w:p w:rsidR="00036C64" w:rsidRDefault="006C78C8" w:rsidP="00F45EF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2A</w:t>
            </w:r>
          </w:p>
        </w:tc>
        <w:tc>
          <w:tcPr>
            <w:tcW w:w="7740" w:type="dxa"/>
          </w:tcPr>
          <w:p w:rsidR="00036C64" w:rsidRDefault="006C78C8">
            <w:pPr>
              <w:rPr>
                <w:rFonts w:ascii="Tahoma" w:hAnsi="Tahoma"/>
                <w:sz w:val="16"/>
              </w:rPr>
            </w:pPr>
            <w:r w:rsidRPr="006C78C8">
              <w:rPr>
                <w:rFonts w:ascii="Tahoma" w:hAnsi="Tahoma"/>
                <w:sz w:val="16"/>
              </w:rPr>
              <w:t>The website shall provide a profile viewing page.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6C78C8" w:rsidTr="00570B95">
        <w:tc>
          <w:tcPr>
            <w:tcW w:w="2214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Alex Carlson</w:t>
            </w:r>
          </w:p>
        </w:tc>
        <w:tc>
          <w:tcPr>
            <w:tcW w:w="2214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10/21/2015</w:t>
            </w:r>
          </w:p>
        </w:tc>
        <w:tc>
          <w:tcPr>
            <w:tcW w:w="432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7D1946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:rsidTr="007D1946">
        <w:tc>
          <w:tcPr>
            <w:tcW w:w="2214" w:type="dxa"/>
          </w:tcPr>
          <w:p w:rsidR="00036C64" w:rsidRDefault="00A237E7" w:rsidP="0028744F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095EA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095EA8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6C78C8" w:rsidTr="00570B95">
        <w:tc>
          <w:tcPr>
            <w:tcW w:w="2214" w:type="dxa"/>
          </w:tcPr>
          <w:p w:rsidR="006C78C8" w:rsidRDefault="006C78C8" w:rsidP="00570B95">
            <w:pPr>
              <w:rPr>
                <w:sz w:val="16"/>
              </w:rPr>
            </w:pPr>
            <w:r>
              <w:rPr>
                <w:sz w:val="16"/>
              </w:rPr>
              <w:t>Anonymous User</w:t>
            </w:r>
          </w:p>
        </w:tc>
        <w:tc>
          <w:tcPr>
            <w:tcW w:w="2214" w:type="dxa"/>
          </w:tcPr>
          <w:p w:rsidR="006C78C8" w:rsidRDefault="006C78C8" w:rsidP="00570B95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6C78C8" w:rsidRDefault="006C78C8" w:rsidP="00570B95">
            <w:pPr>
              <w:rPr>
                <w:sz w:val="16"/>
              </w:rPr>
            </w:pPr>
            <w:r>
              <w:rPr>
                <w:sz w:val="16"/>
              </w:rPr>
              <w:t>A user that is not logged in</w:t>
            </w:r>
          </w:p>
        </w:tc>
      </w:tr>
      <w:tr w:rsidR="006C78C8" w:rsidTr="00570B95">
        <w:tc>
          <w:tcPr>
            <w:tcW w:w="2214" w:type="dxa"/>
          </w:tcPr>
          <w:p w:rsidR="006C78C8" w:rsidRDefault="006C78C8" w:rsidP="00570B95">
            <w:pPr>
              <w:rPr>
                <w:sz w:val="16"/>
              </w:rPr>
            </w:pPr>
            <w:r>
              <w:rPr>
                <w:sz w:val="16"/>
              </w:rPr>
              <w:t>Registered User</w:t>
            </w:r>
          </w:p>
        </w:tc>
        <w:tc>
          <w:tcPr>
            <w:tcW w:w="2214" w:type="dxa"/>
          </w:tcPr>
          <w:p w:rsidR="006C78C8" w:rsidRDefault="006C78C8" w:rsidP="00570B95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6C78C8" w:rsidRDefault="006C78C8" w:rsidP="00570B95">
            <w:pPr>
              <w:rPr>
                <w:sz w:val="16"/>
              </w:rPr>
            </w:pPr>
            <w:r>
              <w:rPr>
                <w:sz w:val="16"/>
              </w:rPr>
              <w:t>The currently logged in user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6C78C8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6C78C8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6C78C8">
        <w:trPr>
          <w:cantSplit/>
        </w:trPr>
        <w:tc>
          <w:tcPr>
            <w:tcW w:w="558" w:type="dxa"/>
          </w:tcPr>
          <w:p w:rsidR="009B3DE6" w:rsidRDefault="006C78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6C78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profile must have been previously added by a registered user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6C78C8" w:rsidP="005C776E">
            <w:pPr>
              <w:rPr>
                <w:sz w:val="16"/>
              </w:rPr>
            </w:pPr>
            <w:r>
              <w:rPr>
                <w:sz w:val="16"/>
              </w:rPr>
              <w:t>User clicks link to view profile page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F45EF8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F45EF8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F45EF8">
        <w:tc>
          <w:tcPr>
            <w:tcW w:w="1098" w:type="dxa"/>
          </w:tcPr>
          <w:p w:rsidR="00036C64" w:rsidRDefault="00A65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6C78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user’s username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6C78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036C64" w:rsidTr="00F45EF8">
        <w:tc>
          <w:tcPr>
            <w:tcW w:w="1098" w:type="dxa"/>
          </w:tcPr>
          <w:p w:rsidR="00036C64" w:rsidRDefault="00A65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6C78C8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user’s battletag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6C78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  <w:tr w:rsidR="005C776E" w:rsidTr="00F45EF8">
        <w:tc>
          <w:tcPr>
            <w:tcW w:w="1098" w:type="dxa"/>
          </w:tcPr>
          <w:p w:rsidR="00A65CAB" w:rsidRDefault="00A65CA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5C776E" w:rsidRDefault="006C78C8" w:rsidP="005C776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links to profile’s added hero builds</w:t>
            </w:r>
          </w:p>
        </w:tc>
        <w:tc>
          <w:tcPr>
            <w:tcW w:w="1980" w:type="dxa"/>
          </w:tcPr>
          <w:p w:rsidR="005C776E" w:rsidRDefault="005C776E" w:rsidP="00095EA8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5C776E" w:rsidRDefault="006C78C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</w:tr>
    </w:tbl>
    <w:p w:rsidR="00036C64" w:rsidRDefault="00036C64"/>
    <w:p w:rsidR="00036C64" w:rsidRDefault="00036C64">
      <w:r>
        <w:br w:type="page"/>
      </w:r>
      <w:bookmarkStart w:id="0" w:name="_GoBack"/>
      <w:bookmarkEnd w:id="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4793"/>
        <w:gridCol w:w="135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:rsidTr="007D1946">
        <w:tc>
          <w:tcPr>
            <w:tcW w:w="260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479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6C78C8" w:rsidTr="00570B95">
        <w:tc>
          <w:tcPr>
            <w:tcW w:w="2605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793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7D1946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7D194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6C78C8" w:rsidTr="00570B95">
        <w:tc>
          <w:tcPr>
            <w:tcW w:w="648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6C78C8" w:rsidRDefault="006C78C8" w:rsidP="006C78C8">
            <w:pPr>
              <w:rPr>
                <w:sz w:val="16"/>
              </w:rPr>
            </w:pPr>
            <w:r>
              <w:rPr>
                <w:sz w:val="16"/>
              </w:rPr>
              <w:t>All profile information is displayed on the page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6C78C8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6C78C8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6C78C8" w:rsidTr="006C78C8">
        <w:tc>
          <w:tcPr>
            <w:tcW w:w="1548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Profile</w:t>
            </w:r>
          </w:p>
        </w:tc>
        <w:tc>
          <w:tcPr>
            <w:tcW w:w="495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creator’s profile</w:t>
            </w:r>
          </w:p>
        </w:tc>
        <w:tc>
          <w:tcPr>
            <w:tcW w:w="225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Battletag, list&lt;hero&gt;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7D1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7D1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7D1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7D1946">
        <w:tc>
          <w:tcPr>
            <w:tcW w:w="1728" w:type="dxa"/>
          </w:tcPr>
          <w:p w:rsidR="00036C64" w:rsidRDefault="007D1946" w:rsidP="0028744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 w:rsidP="0028744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</w:t>
            </w:r>
            <w:r w:rsidR="008E1417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     Maximum: </w:t>
            </w:r>
            <w:r w:rsidR="008E1417">
              <w:rPr>
                <w:rFonts w:ascii="Tahoma" w:hAnsi="Tahoma"/>
                <w:sz w:val="16"/>
              </w:rPr>
              <w:t>20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6C78C8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     (OR)Fixed:</w:t>
            </w:r>
          </w:p>
          <w:p w:rsidR="00036C64" w:rsidRDefault="00036C64" w:rsidP="006C78C8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6C78C8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1"/>
            <w:r w:rsidR="006C78C8"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A65CAB">
              <w:rPr>
                <w:rFonts w:ascii="Tahoma" w:hAnsi="Tahoma"/>
                <w:b/>
                <w:sz w:val="16"/>
              </w:rPr>
            </w:r>
            <w:r w:rsidR="00A65CAB">
              <w:rPr>
                <w:rFonts w:ascii="Tahoma" w:hAnsi="Tahoma"/>
                <w:b/>
                <w:sz w:val="16"/>
              </w:rPr>
              <w:fldChar w:fldCharType="separate"/>
            </w:r>
            <w:r w:rsidR="006C78C8"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A65CAB">
              <w:rPr>
                <w:rFonts w:ascii="Tahoma" w:hAnsi="Tahoma"/>
                <w:sz w:val="16"/>
              </w:rPr>
            </w:r>
            <w:r w:rsidR="00A65CAB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 w:rsidR="008E1417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="008E1417">
              <w:rPr>
                <w:rFonts w:ascii="Tahoma" w:hAnsi="Tahoma"/>
                <w:sz w:val="16"/>
              </w:rPr>
              <w:instrText xml:space="preserve"> FORMCHECKBOX </w:instrText>
            </w:r>
            <w:r w:rsidR="00A65CAB">
              <w:rPr>
                <w:rFonts w:ascii="Tahoma" w:hAnsi="Tahoma"/>
                <w:sz w:val="16"/>
              </w:rPr>
            </w:r>
            <w:r w:rsidR="00A65CAB">
              <w:rPr>
                <w:rFonts w:ascii="Tahoma" w:hAnsi="Tahoma"/>
                <w:sz w:val="16"/>
              </w:rPr>
              <w:fldChar w:fldCharType="separate"/>
            </w:r>
            <w:r w:rsidR="008E1417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 w:rsidR="0028744F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="0028744F">
              <w:rPr>
                <w:rFonts w:ascii="Tahoma" w:hAnsi="Tahoma"/>
                <w:sz w:val="16"/>
              </w:rPr>
              <w:instrText xml:space="preserve"> FORMCHECKBOX </w:instrText>
            </w:r>
            <w:r w:rsidR="00A65CAB">
              <w:rPr>
                <w:rFonts w:ascii="Tahoma" w:hAnsi="Tahoma"/>
                <w:sz w:val="16"/>
              </w:rPr>
            </w:r>
            <w:r w:rsidR="00A65CAB">
              <w:rPr>
                <w:rFonts w:ascii="Tahoma" w:hAnsi="Tahoma"/>
                <w:sz w:val="16"/>
              </w:rPr>
              <w:fldChar w:fldCharType="separate"/>
            </w:r>
            <w:r w:rsidR="0028744F"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7D1946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7D1946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6C78C8" w:rsidTr="00570B95">
        <w:trPr>
          <w:cantSplit/>
        </w:trPr>
        <w:tc>
          <w:tcPr>
            <w:tcW w:w="378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1,3</w:t>
            </w:r>
          </w:p>
        </w:tc>
        <w:tc>
          <w:tcPr>
            <w:tcW w:w="99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99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7D1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7D1946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6C78C8" w:rsidTr="00570B95">
        <w:tc>
          <w:tcPr>
            <w:tcW w:w="378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5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</w:p>
        </w:tc>
      </w:tr>
      <w:tr w:rsidR="006C78C8" w:rsidTr="00570B95">
        <w:tc>
          <w:tcPr>
            <w:tcW w:w="378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5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08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279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</w:p>
        </w:tc>
      </w:tr>
      <w:tr w:rsidR="006C78C8" w:rsidTr="00570B95">
        <w:tc>
          <w:tcPr>
            <w:tcW w:w="378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99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5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Kbytes</w:t>
            </w:r>
          </w:p>
        </w:tc>
        <w:tc>
          <w:tcPr>
            <w:tcW w:w="108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08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790" w:type="dxa"/>
          </w:tcPr>
          <w:p w:rsidR="006C78C8" w:rsidRDefault="006C78C8" w:rsidP="00570B95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546C"/>
    <w:rsid w:val="00036C64"/>
    <w:rsid w:val="00067C35"/>
    <w:rsid w:val="00095EA8"/>
    <w:rsid w:val="000B1B1E"/>
    <w:rsid w:val="001B6710"/>
    <w:rsid w:val="001E68DE"/>
    <w:rsid w:val="00227354"/>
    <w:rsid w:val="0028176F"/>
    <w:rsid w:val="0028744F"/>
    <w:rsid w:val="003E0B97"/>
    <w:rsid w:val="00581661"/>
    <w:rsid w:val="005C776E"/>
    <w:rsid w:val="00623910"/>
    <w:rsid w:val="00685E21"/>
    <w:rsid w:val="006C78C8"/>
    <w:rsid w:val="006E1E63"/>
    <w:rsid w:val="006E7E48"/>
    <w:rsid w:val="007D1946"/>
    <w:rsid w:val="008E1417"/>
    <w:rsid w:val="009A1AD1"/>
    <w:rsid w:val="009B3DE6"/>
    <w:rsid w:val="00A237E7"/>
    <w:rsid w:val="00A65CAB"/>
    <w:rsid w:val="00A9528A"/>
    <w:rsid w:val="00B257A6"/>
    <w:rsid w:val="00B3220E"/>
    <w:rsid w:val="00B402B4"/>
    <w:rsid w:val="00BC7D8C"/>
    <w:rsid w:val="00CA671E"/>
    <w:rsid w:val="00DC31C0"/>
    <w:rsid w:val="00F45EF8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11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Alex Carlson</cp:lastModifiedBy>
  <cp:revision>4</cp:revision>
  <cp:lastPrinted>2012-09-26T15:17:00Z</cp:lastPrinted>
  <dcterms:created xsi:type="dcterms:W3CDTF">2015-10-21T06:17:00Z</dcterms:created>
  <dcterms:modified xsi:type="dcterms:W3CDTF">2015-12-04T00:35:00Z</dcterms:modified>
</cp:coreProperties>
</file>