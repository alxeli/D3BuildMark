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28176F">
              <w:rPr>
                <w:rFonts w:ascii="Tahoma" w:hAnsi="Tahoma"/>
                <w:sz w:val="16"/>
              </w:rPr>
              <w:t>P-015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28176F">
              <w:rPr>
                <w:rFonts w:ascii="Tahoma" w:hAnsi="Tahoma"/>
                <w:sz w:val="16"/>
              </w:rPr>
              <w:t>Edit Profile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2817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28176F">
              <w:rPr>
                <w:rFonts w:ascii="Tahoma" w:hAnsi="Tahoma"/>
                <w:sz w:val="16"/>
              </w:rPr>
              <w:t>edit profile for their 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873F63" w:rsidTr="00E4486A">
        <w:trPr>
          <w:trHeight w:val="260"/>
        </w:trPr>
        <w:tc>
          <w:tcPr>
            <w:tcW w:w="1008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2.A.i</w:t>
            </w:r>
          </w:p>
        </w:tc>
        <w:tc>
          <w:tcPr>
            <w:tcW w:w="7740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profile viewing page shall allow the user to connect the profile with its battle/net battletag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873F63" w:rsidTr="00E4486A">
        <w:tc>
          <w:tcPr>
            <w:tcW w:w="2214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10/6/2015</w:t>
            </w:r>
          </w:p>
        </w:tc>
        <w:tc>
          <w:tcPr>
            <w:tcW w:w="4320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873F63" w:rsidTr="00E4486A">
        <w:tc>
          <w:tcPr>
            <w:tcW w:w="2214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  <w:tr w:rsidR="00873F63" w:rsidTr="00E4486A">
        <w:tc>
          <w:tcPr>
            <w:tcW w:w="2214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>Blizzard API</w:t>
            </w:r>
          </w:p>
        </w:tc>
        <w:tc>
          <w:tcPr>
            <w:tcW w:w="2214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:rsidR="00873F63" w:rsidRDefault="00873F63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The connection to the online Diablo 3 profile database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873F63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873F63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873F63" w:rsidTr="00873F63">
        <w:trPr>
          <w:cantSplit/>
        </w:trPr>
        <w:tc>
          <w:tcPr>
            <w:tcW w:w="558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logged in</w:t>
            </w:r>
          </w:p>
        </w:tc>
      </w:tr>
      <w:tr w:rsidR="00873F63" w:rsidTr="00873F63">
        <w:trPr>
          <w:cantSplit/>
        </w:trPr>
        <w:tc>
          <w:tcPr>
            <w:tcW w:w="558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873F63" w:rsidRDefault="00873F6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on his/her own profile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873F63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873F63" w:rsidTr="00873F63">
        <w:tc>
          <w:tcPr>
            <w:tcW w:w="8748" w:type="dxa"/>
          </w:tcPr>
          <w:p w:rsidR="00873F63" w:rsidRDefault="00873F63" w:rsidP="00FB43F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User clicks “</w:t>
            </w:r>
            <w:r w:rsidR="00FB43FF">
              <w:rPr>
                <w:rFonts w:ascii="Tahoma" w:hAnsi="Tahoma"/>
                <w:sz w:val="16"/>
              </w:rPr>
              <w:t>Edit</w:t>
            </w:r>
            <w:r>
              <w:rPr>
                <w:rFonts w:ascii="Tahoma" w:hAnsi="Tahoma"/>
                <w:sz w:val="16"/>
              </w:rPr>
              <w:t xml:space="preserve"> Profile”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FB43FF" w:rsidTr="00E4486A">
        <w:tc>
          <w:tcPr>
            <w:tcW w:w="109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blizzard battletag</w:t>
            </w:r>
          </w:p>
        </w:tc>
        <w:tc>
          <w:tcPr>
            <w:tcW w:w="19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  <w:tr w:rsidR="00FB43FF" w:rsidTr="00E4486A">
        <w:tc>
          <w:tcPr>
            <w:tcW w:w="109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blizzard battletag</w:t>
            </w:r>
          </w:p>
        </w:tc>
        <w:tc>
          <w:tcPr>
            <w:tcW w:w="19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  <w:tr w:rsidR="00FB43FF" w:rsidTr="00E4486A">
        <w:tc>
          <w:tcPr>
            <w:tcW w:w="109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FB43FF" w:rsidRDefault="00FB43FF" w:rsidP="00AA395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  <w:tr w:rsidR="00FB43FF" w:rsidTr="00E4486A">
        <w:tc>
          <w:tcPr>
            <w:tcW w:w="109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  <w:tr w:rsidR="00FB43FF" w:rsidTr="00E4486A">
        <w:tc>
          <w:tcPr>
            <w:tcW w:w="109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  <w:bookmarkStart w:id="0" w:name="_GoBack"/>
      <w:bookmarkEnd w:id="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FB43FF" w:rsidTr="00E4486A">
        <w:tc>
          <w:tcPr>
            <w:tcW w:w="8748" w:type="dxa"/>
            <w:gridSpan w:val="3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Exception Conditions</w:t>
            </w:r>
          </w:p>
        </w:tc>
      </w:tr>
      <w:tr w:rsidR="00FB43FF" w:rsidTr="00E4486A">
        <w:tc>
          <w:tcPr>
            <w:tcW w:w="2605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FB43FF" w:rsidTr="00E4486A">
        <w:tc>
          <w:tcPr>
            <w:tcW w:w="2605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battletag</w:t>
            </w:r>
          </w:p>
        </w:tc>
        <w:tc>
          <w:tcPr>
            <w:tcW w:w="4793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  <w:tr w:rsidR="00FB43FF" w:rsidTr="00E4486A">
        <w:tc>
          <w:tcPr>
            <w:tcW w:w="2605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FB43FF" w:rsidRDefault="00FB43FF" w:rsidP="00FB43F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B43FF" w:rsidTr="00E4486A">
        <w:tc>
          <w:tcPr>
            <w:tcW w:w="8748" w:type="dxa"/>
            <w:gridSpan w:val="2"/>
            <w:shd w:val="pct25" w:color="auto" w:fill="FFFFFF"/>
          </w:tcPr>
          <w:p w:rsidR="00FB43FF" w:rsidRDefault="00FB43FF" w:rsidP="00E4486A">
            <w:pPr>
              <w:pStyle w:val="Heading1"/>
            </w:pPr>
            <w:r>
              <w:t xml:space="preserve"> Post-Conditions</w:t>
            </w:r>
          </w:p>
        </w:tc>
      </w:tr>
      <w:tr w:rsidR="00FB43FF" w:rsidTr="00E4486A">
        <w:tc>
          <w:tcPr>
            <w:tcW w:w="64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FB43FF" w:rsidTr="00E4486A">
        <w:tc>
          <w:tcPr>
            <w:tcW w:w="64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FB43FF" w:rsidRDefault="00FB43FF" w:rsidP="00FB43FF">
            <w:pPr>
              <w:rPr>
                <w:sz w:val="16"/>
              </w:rPr>
            </w:pPr>
            <w:r>
              <w:rPr>
                <w:sz w:val="16"/>
              </w:rPr>
              <w:t>Profile edited for logged in user.</w:t>
            </w:r>
          </w:p>
        </w:tc>
      </w:tr>
    </w:tbl>
    <w:p w:rsidR="00FB43FF" w:rsidRDefault="00FB43FF" w:rsidP="00FB43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B43FF" w:rsidTr="00E4486A">
        <w:tc>
          <w:tcPr>
            <w:tcW w:w="8748" w:type="dxa"/>
            <w:gridSpan w:val="3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FB43FF" w:rsidTr="00E4486A">
        <w:tc>
          <w:tcPr>
            <w:tcW w:w="154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FB43FF" w:rsidTr="00E4486A">
        <w:tc>
          <w:tcPr>
            <w:tcW w:w="154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FB43FF" w:rsidTr="00E4486A">
        <w:tc>
          <w:tcPr>
            <w:tcW w:w="154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</w:tbl>
    <w:p w:rsidR="00FB43FF" w:rsidRDefault="00FB43FF" w:rsidP="00FB43F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3FF" w:rsidTr="00E4486A">
        <w:tc>
          <w:tcPr>
            <w:tcW w:w="8748" w:type="dxa"/>
            <w:gridSpan w:val="6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FB43FF" w:rsidRDefault="00FB43FF" w:rsidP="00FB43F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B43FF" w:rsidTr="00E4486A">
        <w:tc>
          <w:tcPr>
            <w:tcW w:w="8748" w:type="dxa"/>
            <w:gridSpan w:val="6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FB43FF" w:rsidRDefault="00FB43FF" w:rsidP="00FB43FF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B43FF" w:rsidTr="00E4486A">
        <w:tc>
          <w:tcPr>
            <w:tcW w:w="8748" w:type="dxa"/>
            <w:gridSpan w:val="3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FB43FF" w:rsidTr="00E4486A">
        <w:tc>
          <w:tcPr>
            <w:tcW w:w="172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FB43FF" w:rsidTr="00E4486A">
        <w:tc>
          <w:tcPr>
            <w:tcW w:w="1728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FB43FF" w:rsidRDefault="00FB43FF" w:rsidP="00E4486A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FB43FF" w:rsidRDefault="00FB43FF" w:rsidP="00FB43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B43FF" w:rsidTr="00E4486A">
        <w:tc>
          <w:tcPr>
            <w:tcW w:w="8748" w:type="dxa"/>
            <w:shd w:val="pct25" w:color="auto" w:fill="FFFFFF"/>
          </w:tcPr>
          <w:p w:rsidR="00FB43FF" w:rsidRDefault="00FB43FF" w:rsidP="00E4486A">
            <w:pPr>
              <w:pStyle w:val="Heading1"/>
            </w:pPr>
            <w:r>
              <w:t>Frequency of Execution</w:t>
            </w:r>
          </w:p>
        </w:tc>
      </w:tr>
      <w:tr w:rsidR="00FB43FF" w:rsidTr="00E4486A">
        <w:tc>
          <w:tcPr>
            <w:tcW w:w="874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FB43FF" w:rsidRDefault="00FB43FF" w:rsidP="00E4486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A395A">
              <w:rPr>
                <w:rFonts w:ascii="Tahoma" w:hAnsi="Tahoma"/>
                <w:b/>
                <w:sz w:val="16"/>
              </w:rPr>
            </w:r>
            <w:r w:rsidR="00AA395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A395A">
              <w:rPr>
                <w:rFonts w:ascii="Tahoma" w:hAnsi="Tahoma"/>
                <w:sz w:val="16"/>
              </w:rPr>
            </w:r>
            <w:r w:rsidR="00AA39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A395A">
              <w:rPr>
                <w:rFonts w:ascii="Tahoma" w:hAnsi="Tahoma"/>
                <w:sz w:val="16"/>
              </w:rPr>
            </w:r>
            <w:r w:rsidR="00AA39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A395A">
              <w:rPr>
                <w:rFonts w:ascii="Tahoma" w:hAnsi="Tahoma"/>
                <w:sz w:val="16"/>
              </w:rPr>
            </w:r>
            <w:r w:rsidR="00AA395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FB43FF" w:rsidRDefault="00FB43FF" w:rsidP="00FB43F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B43FF" w:rsidTr="00E4486A">
        <w:tc>
          <w:tcPr>
            <w:tcW w:w="8748" w:type="dxa"/>
            <w:gridSpan w:val="8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3,4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43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complete if user leaves</w:t>
            </w:r>
          </w:p>
        </w:tc>
      </w:tr>
      <w:tr w:rsidR="00FB43FF" w:rsidTr="00E4486A">
        <w:trPr>
          <w:cantSplit/>
        </w:trPr>
        <w:tc>
          <w:tcPr>
            <w:tcW w:w="37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4,5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not complete if user leaves</w:t>
            </w:r>
          </w:p>
        </w:tc>
      </w:tr>
    </w:tbl>
    <w:p w:rsidR="00FB43FF" w:rsidRDefault="00FB43FF" w:rsidP="00FB43FF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B43FF" w:rsidTr="00E4486A">
        <w:tc>
          <w:tcPr>
            <w:tcW w:w="8748" w:type="dxa"/>
            <w:gridSpan w:val="7"/>
            <w:shd w:val="pct25" w:color="auto" w:fill="FFFFFF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FB43FF" w:rsidTr="00E4486A">
        <w:tc>
          <w:tcPr>
            <w:tcW w:w="378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FB43FF" w:rsidRDefault="00FB43FF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B43FF" w:rsidTr="00E4486A">
        <w:tc>
          <w:tcPr>
            <w:tcW w:w="37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from battle.net servers</w:t>
            </w:r>
          </w:p>
        </w:tc>
      </w:tr>
      <w:tr w:rsidR="00FB43FF" w:rsidTr="00E4486A">
        <w:tc>
          <w:tcPr>
            <w:tcW w:w="378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FB43FF" w:rsidRDefault="00FB43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being stored in system’s database</w:t>
            </w:r>
          </w:p>
        </w:tc>
      </w:tr>
    </w:tbl>
    <w:p w:rsidR="00FB43FF" w:rsidRDefault="00FB43FF" w:rsidP="00FB43FF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1B6710"/>
    <w:rsid w:val="00227354"/>
    <w:rsid w:val="0028176F"/>
    <w:rsid w:val="0028744F"/>
    <w:rsid w:val="00581661"/>
    <w:rsid w:val="005C776E"/>
    <w:rsid w:val="00623910"/>
    <w:rsid w:val="00685E21"/>
    <w:rsid w:val="006E1E63"/>
    <w:rsid w:val="007D1946"/>
    <w:rsid w:val="00873F63"/>
    <w:rsid w:val="008E1417"/>
    <w:rsid w:val="009A1AD1"/>
    <w:rsid w:val="009B3DE6"/>
    <w:rsid w:val="00A237E7"/>
    <w:rsid w:val="00A9528A"/>
    <w:rsid w:val="00AA395A"/>
    <w:rsid w:val="00B257A6"/>
    <w:rsid w:val="00B3220E"/>
    <w:rsid w:val="00B402B4"/>
    <w:rsid w:val="00BC7D8C"/>
    <w:rsid w:val="00DC31C0"/>
    <w:rsid w:val="00F45EF8"/>
    <w:rsid w:val="00F46F25"/>
    <w:rsid w:val="00F87A99"/>
    <w:rsid w:val="00F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4</cp:revision>
  <cp:lastPrinted>2012-09-26T15:17:00Z</cp:lastPrinted>
  <dcterms:created xsi:type="dcterms:W3CDTF">2015-10-21T05:53:00Z</dcterms:created>
  <dcterms:modified xsi:type="dcterms:W3CDTF">2015-12-03T21:26:00Z</dcterms:modified>
</cp:coreProperties>
</file>