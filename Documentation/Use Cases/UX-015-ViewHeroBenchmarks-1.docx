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036C64" w:rsidTr="000B1B1E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:rsidTr="003E0B97">
        <w:trPr>
          <w:trHeight w:val="764"/>
        </w:trPr>
        <w:tc>
          <w:tcPr>
            <w:tcW w:w="5035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DC31C0">
              <w:rPr>
                <w:rFonts w:ascii="Tahoma" w:hAnsi="Tahoma"/>
                <w:sz w:val="16"/>
              </w:rPr>
              <w:t xml:space="preserve">Number :    </w:t>
            </w:r>
            <w:r w:rsidR="000C3832">
              <w:rPr>
                <w:rFonts w:ascii="Tahoma" w:hAnsi="Tahoma"/>
                <w:sz w:val="16"/>
              </w:rPr>
              <w:t>UX-015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0C3832">
              <w:rPr>
                <w:rFonts w:ascii="Tahoma" w:hAnsi="Tahoma"/>
                <w:sz w:val="16"/>
              </w:rPr>
              <w:t>View Hero Benchmarks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1E68DE">
              <w:rPr>
                <w:rFonts w:ascii="Tahoma" w:hAnsi="Tahoma"/>
                <w:sz w:val="16"/>
              </w:rPr>
              <w:t>User Experience</w:t>
            </w:r>
          </w:p>
          <w:p w:rsidR="00036C64" w:rsidRDefault="00036C64" w:rsidP="000C38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1E68DE">
              <w:rPr>
                <w:rFonts w:ascii="Tahoma" w:hAnsi="Tahoma"/>
                <w:sz w:val="16"/>
              </w:rPr>
              <w:t xml:space="preserve">User wants to </w:t>
            </w:r>
            <w:r w:rsidR="000C3832">
              <w:rPr>
                <w:rFonts w:ascii="Tahoma" w:hAnsi="Tahoma"/>
                <w:sz w:val="16"/>
              </w:rPr>
              <w:t>view benchmarks for a hero build</w:t>
            </w:r>
          </w:p>
        </w:tc>
        <w:tc>
          <w:tcPr>
            <w:tcW w:w="371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237E7">
              <w:rPr>
                <w:rFonts w:ascii="Tahoma" w:hAnsi="Tahoma"/>
                <w:sz w:val="16"/>
              </w:rPr>
              <w:t xml:space="preserve">    Alex Carlson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095EA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BE2643" w:rsidP="00F45E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6A</w:t>
            </w:r>
          </w:p>
        </w:tc>
        <w:tc>
          <w:tcPr>
            <w:tcW w:w="7740" w:type="dxa"/>
          </w:tcPr>
          <w:p w:rsidR="00036C64" w:rsidRDefault="00BE2643">
            <w:pPr>
              <w:rPr>
                <w:rFonts w:ascii="Tahoma" w:hAnsi="Tahoma"/>
                <w:sz w:val="16"/>
              </w:rPr>
            </w:pPr>
            <w:r w:rsidRPr="00BE2643">
              <w:rPr>
                <w:rFonts w:ascii="Tahoma" w:hAnsi="Tahoma"/>
                <w:sz w:val="16"/>
              </w:rPr>
              <w:t>The website shall display benchmark information on the build viewing page.</w:t>
            </w:r>
          </w:p>
        </w:tc>
      </w:tr>
      <w:tr w:rsidR="00BE2643" w:rsidTr="00095EA8">
        <w:trPr>
          <w:trHeight w:val="260"/>
        </w:trPr>
        <w:tc>
          <w:tcPr>
            <w:tcW w:w="1008" w:type="dxa"/>
          </w:tcPr>
          <w:p w:rsidR="00BE2643" w:rsidRDefault="00BE2643" w:rsidP="00F45E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6B</w:t>
            </w:r>
          </w:p>
        </w:tc>
        <w:tc>
          <w:tcPr>
            <w:tcW w:w="7740" w:type="dxa"/>
          </w:tcPr>
          <w:p w:rsidR="00BE2643" w:rsidRDefault="00BE2643" w:rsidP="00BE2643">
            <w:pPr>
              <w:rPr>
                <w:rFonts w:ascii="Tahoma" w:hAnsi="Tahoma"/>
                <w:sz w:val="16"/>
              </w:rPr>
            </w:pPr>
            <w:r w:rsidRPr="00BE2643">
              <w:rPr>
                <w:rFonts w:ascii="Tahoma" w:hAnsi="Tahoma"/>
                <w:sz w:val="16"/>
              </w:rPr>
              <w:t>The benchmark information will be retrieved from the database.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BE2643" w:rsidTr="00570B95">
        <w:tc>
          <w:tcPr>
            <w:tcW w:w="2214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10/21/2015</w:t>
            </w:r>
          </w:p>
        </w:tc>
        <w:tc>
          <w:tcPr>
            <w:tcW w:w="432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7D194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:rsidTr="007D1946">
        <w:tc>
          <w:tcPr>
            <w:tcW w:w="2214" w:type="dxa"/>
          </w:tcPr>
          <w:p w:rsidR="00036C64" w:rsidRDefault="00A237E7" w:rsidP="0028744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BE2643" w:rsidTr="00570B95">
        <w:tc>
          <w:tcPr>
            <w:tcW w:w="2214" w:type="dxa"/>
          </w:tcPr>
          <w:p w:rsidR="00BE2643" w:rsidRDefault="00BE2643" w:rsidP="00570B95">
            <w:pPr>
              <w:rPr>
                <w:sz w:val="16"/>
              </w:rPr>
            </w:pPr>
            <w:r>
              <w:rPr>
                <w:sz w:val="16"/>
              </w:rPr>
              <w:t>Anonymous User</w:t>
            </w:r>
          </w:p>
        </w:tc>
        <w:tc>
          <w:tcPr>
            <w:tcW w:w="2214" w:type="dxa"/>
          </w:tcPr>
          <w:p w:rsidR="00BE2643" w:rsidRDefault="00BE2643" w:rsidP="00570B95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BE2643" w:rsidRDefault="00BE2643" w:rsidP="00570B95">
            <w:pPr>
              <w:rPr>
                <w:sz w:val="16"/>
              </w:rPr>
            </w:pPr>
            <w:r>
              <w:rPr>
                <w:sz w:val="16"/>
              </w:rPr>
              <w:t>A user that is not logged in</w:t>
            </w:r>
          </w:p>
        </w:tc>
      </w:tr>
      <w:tr w:rsidR="00BE2643" w:rsidTr="00570B95">
        <w:tc>
          <w:tcPr>
            <w:tcW w:w="2214" w:type="dxa"/>
          </w:tcPr>
          <w:p w:rsidR="00BE2643" w:rsidRDefault="00BE2643" w:rsidP="00570B95">
            <w:pPr>
              <w:rPr>
                <w:sz w:val="16"/>
              </w:rPr>
            </w:pPr>
            <w:r>
              <w:rPr>
                <w:sz w:val="16"/>
              </w:rPr>
              <w:t>Registered User</w:t>
            </w:r>
          </w:p>
        </w:tc>
        <w:tc>
          <w:tcPr>
            <w:tcW w:w="2214" w:type="dxa"/>
          </w:tcPr>
          <w:p w:rsidR="00BE2643" w:rsidRDefault="00BE2643" w:rsidP="00570B95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BE2643" w:rsidRDefault="00BE2643" w:rsidP="00570B95">
            <w:pPr>
              <w:rPr>
                <w:sz w:val="16"/>
              </w:rPr>
            </w:pPr>
            <w:r>
              <w:rPr>
                <w:sz w:val="16"/>
              </w:rPr>
              <w:t>The currently logged in user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BE2643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BE2643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BE2643" w:rsidTr="00BE2643">
        <w:trPr>
          <w:cantSplit/>
        </w:trPr>
        <w:tc>
          <w:tcPr>
            <w:tcW w:w="558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hero </w:t>
            </w:r>
            <w:r>
              <w:rPr>
                <w:rFonts w:ascii="Tahoma" w:hAnsi="Tahoma"/>
                <w:sz w:val="16"/>
              </w:rPr>
              <w:t xml:space="preserve">benchmark </w:t>
            </w:r>
            <w:r>
              <w:rPr>
                <w:rFonts w:ascii="Tahoma" w:hAnsi="Tahoma"/>
                <w:sz w:val="16"/>
              </w:rPr>
              <w:t>must have been previously added to a user’s profile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E2643" w:rsidP="005C776E">
            <w:pPr>
              <w:rPr>
                <w:sz w:val="16"/>
              </w:rPr>
            </w:pPr>
            <w:r>
              <w:rPr>
                <w:sz w:val="16"/>
              </w:rPr>
              <w:t>User clicks “View Benchmark Details” button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F45EF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BE26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benchmark data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BE26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BE2643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hero’s base stats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BE26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</w:t>
            </w:r>
          </w:p>
        </w:tc>
      </w:tr>
      <w:tr w:rsidR="005C776E" w:rsidTr="00F45EF8">
        <w:tc>
          <w:tcPr>
            <w:tcW w:w="1098" w:type="dxa"/>
          </w:tcPr>
          <w:p w:rsidR="005C776E" w:rsidRDefault="005C776E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5C776E" w:rsidRDefault="00BE2643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Benchmark value</w:t>
            </w:r>
          </w:p>
        </w:tc>
        <w:tc>
          <w:tcPr>
            <w:tcW w:w="1980" w:type="dxa"/>
          </w:tcPr>
          <w:p w:rsidR="005C776E" w:rsidRDefault="005C776E" w:rsidP="00095EA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5C776E" w:rsidRDefault="00BE26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</w:t>
            </w:r>
          </w:p>
        </w:tc>
      </w:tr>
      <w:tr w:rsidR="00067C35" w:rsidTr="00F45EF8">
        <w:tc>
          <w:tcPr>
            <w:tcW w:w="1098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67C35" w:rsidRDefault="00BE2643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Efficient Difficulty information</w:t>
            </w:r>
          </w:p>
        </w:tc>
        <w:tc>
          <w:tcPr>
            <w:tcW w:w="198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67C35" w:rsidRDefault="00BE26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</w:t>
            </w: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7D1946">
        <w:tc>
          <w:tcPr>
            <w:tcW w:w="260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BE2643" w:rsidTr="00570B95">
        <w:tc>
          <w:tcPr>
            <w:tcW w:w="2605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793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7D1946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7D194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BE2643" w:rsidTr="00570B95">
        <w:tc>
          <w:tcPr>
            <w:tcW w:w="648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BE2643" w:rsidRDefault="00BE2643" w:rsidP="00570B95">
            <w:pPr>
              <w:rPr>
                <w:sz w:val="16"/>
              </w:rPr>
            </w:pPr>
            <w:r>
              <w:rPr>
                <w:sz w:val="16"/>
              </w:rPr>
              <w:t xml:space="preserve">All hero </w:t>
            </w:r>
            <w:r>
              <w:rPr>
                <w:sz w:val="16"/>
              </w:rPr>
              <w:t xml:space="preserve">benchmark </w:t>
            </w:r>
            <w:r>
              <w:rPr>
                <w:sz w:val="16"/>
              </w:rPr>
              <w:t>information is displayed on the page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BE2643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BE2643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BE2643" w:rsidTr="00BE2643">
        <w:tc>
          <w:tcPr>
            <w:tcW w:w="1548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Hero</w:t>
            </w:r>
          </w:p>
        </w:tc>
        <w:tc>
          <w:tcPr>
            <w:tcW w:w="495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Attributes, Skills, Equipment </w:t>
            </w:r>
          </w:p>
        </w:tc>
      </w:tr>
      <w:tr w:rsidR="00BE2643" w:rsidTr="00BE2643">
        <w:tc>
          <w:tcPr>
            <w:tcW w:w="1548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BuildMark</w:t>
            </w:r>
            <w:proofErr w:type="spellEnd"/>
          </w:p>
        </w:tc>
        <w:tc>
          <w:tcPr>
            <w:tcW w:w="495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Stores and handles benchmark info and computations</w:t>
            </w:r>
          </w:p>
        </w:tc>
        <w:tc>
          <w:tcPr>
            <w:tcW w:w="225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Score, </w:t>
            </w:r>
            <w:proofErr w:type="spellStart"/>
            <w:r>
              <w:rPr>
                <w:rFonts w:ascii="Tahoma" w:hAnsi="Tahoma"/>
                <w:sz w:val="16"/>
              </w:rPr>
              <w:t>EfficiencySummary</w:t>
            </w:r>
            <w:proofErr w:type="spellEnd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D1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7D1946">
        <w:tc>
          <w:tcPr>
            <w:tcW w:w="1728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</w:t>
            </w:r>
            <w:r w:rsidR="008E1417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     Maximum: </w:t>
            </w:r>
            <w:r w:rsidR="008E1417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E1417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     (OR)Fixed:</w:t>
            </w:r>
          </w:p>
          <w:p w:rsidR="00036C64" w:rsidRDefault="00036C64" w:rsidP="00BE264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BE264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BE2643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BE2643">
              <w:rPr>
                <w:rFonts w:ascii="Tahoma" w:hAnsi="Tahoma"/>
                <w:b/>
                <w:sz w:val="16"/>
              </w:rPr>
            </w:r>
            <w:r w:rsidR="00BE2643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E2643">
              <w:rPr>
                <w:rFonts w:ascii="Tahoma" w:hAnsi="Tahoma"/>
                <w:sz w:val="16"/>
              </w:rPr>
            </w:r>
            <w:r w:rsidR="00BE264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8E1417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8E1417">
              <w:rPr>
                <w:rFonts w:ascii="Tahoma" w:hAnsi="Tahoma"/>
                <w:sz w:val="16"/>
              </w:rPr>
              <w:instrText xml:space="preserve"> FORMCHECKBOX </w:instrText>
            </w:r>
            <w:r w:rsidR="00BE2643">
              <w:rPr>
                <w:rFonts w:ascii="Tahoma" w:hAnsi="Tahoma"/>
                <w:sz w:val="16"/>
              </w:rPr>
            </w:r>
            <w:r w:rsidR="00BE2643">
              <w:rPr>
                <w:rFonts w:ascii="Tahoma" w:hAnsi="Tahoma"/>
                <w:sz w:val="16"/>
              </w:rPr>
              <w:fldChar w:fldCharType="separate"/>
            </w:r>
            <w:r w:rsidR="008E1417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28744F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28744F">
              <w:rPr>
                <w:rFonts w:ascii="Tahoma" w:hAnsi="Tahoma"/>
                <w:sz w:val="16"/>
              </w:rPr>
              <w:instrText xml:space="preserve"> FORMCHECKBOX </w:instrText>
            </w:r>
            <w:r w:rsidR="00BE2643">
              <w:rPr>
                <w:rFonts w:ascii="Tahoma" w:hAnsi="Tahoma"/>
                <w:sz w:val="16"/>
              </w:rPr>
            </w:r>
            <w:r w:rsidR="00BE2643">
              <w:rPr>
                <w:rFonts w:ascii="Tahoma" w:hAnsi="Tahoma"/>
                <w:sz w:val="16"/>
              </w:rPr>
              <w:fldChar w:fldCharType="separate"/>
            </w:r>
            <w:r w:rsidR="0028744F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7D1946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BE2643" w:rsidTr="00570B95">
        <w:trPr>
          <w:cantSplit/>
        </w:trPr>
        <w:tc>
          <w:tcPr>
            <w:tcW w:w="378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99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0.1</w:t>
            </w:r>
          </w:p>
        </w:tc>
        <w:tc>
          <w:tcPr>
            <w:tcW w:w="99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7D1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7D1946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BE2643" w:rsidTr="00570B95">
        <w:tc>
          <w:tcPr>
            <w:tcW w:w="378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5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79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</w:p>
        </w:tc>
      </w:tr>
      <w:tr w:rsidR="00BE2643" w:rsidTr="00570B95">
        <w:tc>
          <w:tcPr>
            <w:tcW w:w="378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5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79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</w:p>
        </w:tc>
      </w:tr>
      <w:tr w:rsidR="00BE2643" w:rsidTr="00570B95">
        <w:tc>
          <w:tcPr>
            <w:tcW w:w="378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5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79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</w:p>
        </w:tc>
      </w:tr>
      <w:tr w:rsidR="00BE2643" w:rsidTr="00570B95">
        <w:tc>
          <w:tcPr>
            <w:tcW w:w="378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99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5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BE2643" w:rsidRDefault="00BE2643" w:rsidP="00BE26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790" w:type="dxa"/>
          </w:tcPr>
          <w:p w:rsidR="00BE2643" w:rsidRDefault="00BE2643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9B3DE6" w:rsidRDefault="009B3DE6" w:rsidP="00BE2643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67C35"/>
    <w:rsid w:val="00095EA8"/>
    <w:rsid w:val="000B1B1E"/>
    <w:rsid w:val="000C3832"/>
    <w:rsid w:val="001B6710"/>
    <w:rsid w:val="001E68DE"/>
    <w:rsid w:val="00227354"/>
    <w:rsid w:val="0028176F"/>
    <w:rsid w:val="0028744F"/>
    <w:rsid w:val="003E0B97"/>
    <w:rsid w:val="00581661"/>
    <w:rsid w:val="005C776E"/>
    <w:rsid w:val="00623910"/>
    <w:rsid w:val="00685E21"/>
    <w:rsid w:val="006E1E63"/>
    <w:rsid w:val="006E7E48"/>
    <w:rsid w:val="007D1946"/>
    <w:rsid w:val="008E1417"/>
    <w:rsid w:val="009A1AD1"/>
    <w:rsid w:val="009B3DE6"/>
    <w:rsid w:val="00A237E7"/>
    <w:rsid w:val="00A9528A"/>
    <w:rsid w:val="00B257A6"/>
    <w:rsid w:val="00B3220E"/>
    <w:rsid w:val="00B402B4"/>
    <w:rsid w:val="00B64F9A"/>
    <w:rsid w:val="00BC7D8C"/>
    <w:rsid w:val="00BE2643"/>
    <w:rsid w:val="00CA671E"/>
    <w:rsid w:val="00D53F95"/>
    <w:rsid w:val="00DC31C0"/>
    <w:rsid w:val="00F45EF8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7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3</cp:revision>
  <cp:lastPrinted>2012-09-26T15:17:00Z</cp:lastPrinted>
  <dcterms:created xsi:type="dcterms:W3CDTF">2015-10-21T06:20:00Z</dcterms:created>
  <dcterms:modified xsi:type="dcterms:W3CDTF">2015-10-21T22:48:00Z</dcterms:modified>
</cp:coreProperties>
</file>