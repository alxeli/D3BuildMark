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685E21">
              <w:rPr>
                <w:rFonts w:ascii="Tahoma" w:hAnsi="Tahoma"/>
                <w:sz w:val="16"/>
              </w:rPr>
              <w:t>P-005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</w:t>
            </w:r>
            <w:r w:rsidR="00746DFF">
              <w:rPr>
                <w:rFonts w:ascii="Tahoma" w:hAnsi="Tahoma"/>
                <w:sz w:val="16"/>
              </w:rPr>
              <w:t>Logout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685E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wants to </w:t>
            </w:r>
            <w:r w:rsidR="00746DFF">
              <w:rPr>
                <w:rFonts w:ascii="Tahoma" w:hAnsi="Tahoma"/>
                <w:sz w:val="16"/>
              </w:rPr>
              <w:t>logout</w:t>
            </w:r>
            <w:r w:rsidR="00685E21">
              <w:rPr>
                <w:rFonts w:ascii="Tahoma" w:hAnsi="Tahoma"/>
                <w:sz w:val="16"/>
              </w:rPr>
              <w:t xml:space="preserve"> with their </w:t>
            </w:r>
            <w:r w:rsidR="00B3220E"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274587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EF18C5">
              <w:rPr>
                <w:rFonts w:ascii="Tahoma" w:hAnsi="Tahoma"/>
                <w:sz w:val="16"/>
              </w:rPr>
              <w:t>.</w:t>
            </w:r>
            <w:r>
              <w:rPr>
                <w:rFonts w:ascii="Tahoma" w:hAnsi="Tahoma"/>
                <w:sz w:val="16"/>
              </w:rPr>
              <w:t>B</w:t>
            </w:r>
          </w:p>
        </w:tc>
        <w:tc>
          <w:tcPr>
            <w:tcW w:w="7740" w:type="dxa"/>
          </w:tcPr>
          <w:p w:rsidR="00036C64" w:rsidRDefault="00F52E3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website shall provide a login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52E3B" w:rsidTr="00E4486A">
        <w:tc>
          <w:tcPr>
            <w:tcW w:w="2214" w:type="dxa"/>
          </w:tcPr>
          <w:p w:rsidR="00F52E3B" w:rsidRDefault="00F52E3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F52E3B" w:rsidRDefault="00F52E3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F52E3B" w:rsidRDefault="00F52E3B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95EA8">
        <w:tc>
          <w:tcPr>
            <w:tcW w:w="2214" w:type="dxa"/>
          </w:tcPr>
          <w:p w:rsidR="00036C64" w:rsidRDefault="00746DFF">
            <w:pPr>
              <w:rPr>
                <w:sz w:val="16"/>
              </w:rPr>
            </w:pPr>
            <w:r>
              <w:rPr>
                <w:sz w:val="16"/>
              </w:rPr>
              <w:t>Registered</w:t>
            </w:r>
            <w:r w:rsidR="00E44E0F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E44E0F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E44E0F" w:rsidP="00746DFF">
            <w:pPr>
              <w:rPr>
                <w:sz w:val="16"/>
              </w:rPr>
            </w:pPr>
            <w:r>
              <w:rPr>
                <w:sz w:val="16"/>
              </w:rPr>
              <w:t xml:space="preserve">A visiting user that is </w:t>
            </w:r>
            <w:r w:rsidR="00746DFF">
              <w:rPr>
                <w:sz w:val="16"/>
              </w:rPr>
              <w:t xml:space="preserve">registered and </w:t>
            </w:r>
            <w:r>
              <w:rPr>
                <w:sz w:val="16"/>
              </w:rPr>
              <w:t>logged in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E44E0F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E44E0F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E44E0F">
        <w:trPr>
          <w:cantSplit/>
        </w:trPr>
        <w:tc>
          <w:tcPr>
            <w:tcW w:w="558" w:type="dxa"/>
          </w:tcPr>
          <w:p w:rsidR="009B3DE6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E44E0F" w:rsidP="00746DF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must be logged </w:t>
            </w:r>
            <w:r w:rsidR="00746DFF">
              <w:rPr>
                <w:rFonts w:ascii="Tahoma" w:hAnsi="Tahoma"/>
                <w:sz w:val="16"/>
              </w:rPr>
              <w:t>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44E0F" w:rsidP="005C776E">
            <w:pPr>
              <w:rPr>
                <w:sz w:val="16"/>
              </w:rPr>
            </w:pPr>
            <w:r>
              <w:rPr>
                <w:sz w:val="16"/>
              </w:rPr>
              <w:t>Anonymous User clicks “</w:t>
            </w:r>
            <w:r w:rsidR="00746DFF">
              <w:rPr>
                <w:sz w:val="16"/>
              </w:rPr>
              <w:t>Logout</w:t>
            </w:r>
            <w:r>
              <w:rPr>
                <w:sz w:val="16"/>
              </w:rPr>
              <w:t>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E44E0F" w:rsidP="00746DF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746DFF">
              <w:rPr>
                <w:rFonts w:ascii="Tahoma" w:hAnsi="Tahoma"/>
                <w:sz w:val="16"/>
              </w:rPr>
              <w:t>logs out user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746DF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67C35" w:rsidRDefault="00E44E0F" w:rsidP="00746DF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Systems displays successful log</w:t>
            </w:r>
            <w:r w:rsidR="00746DFF">
              <w:rPr>
                <w:rFonts w:ascii="Tahoma" w:hAnsi="Tahoma"/>
                <w:sz w:val="16"/>
              </w:rPr>
              <w:t>out page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E44E0F" w:rsidTr="00E44E0F">
        <w:trPr>
          <w:trHeight w:val="206"/>
        </w:trPr>
        <w:tc>
          <w:tcPr>
            <w:tcW w:w="1098" w:type="dxa"/>
          </w:tcPr>
          <w:p w:rsidR="00E44E0F" w:rsidRDefault="00746DF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E44E0F" w:rsidRDefault="00E44E0F" w:rsidP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the home page</w:t>
            </w:r>
          </w:p>
        </w:tc>
        <w:tc>
          <w:tcPr>
            <w:tcW w:w="1980" w:type="dxa"/>
          </w:tcPr>
          <w:p w:rsidR="00E44E0F" w:rsidRDefault="00E44E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44E0F" w:rsidRDefault="00E44E0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E44E0F" w:rsidTr="00E4486A">
        <w:tc>
          <w:tcPr>
            <w:tcW w:w="2605" w:type="dxa"/>
          </w:tcPr>
          <w:p w:rsidR="00E44E0F" w:rsidRDefault="00746D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E44E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46DFF">
            <w:pPr>
              <w:rPr>
                <w:sz w:val="16"/>
              </w:rPr>
            </w:pPr>
            <w:r>
              <w:rPr>
                <w:sz w:val="16"/>
              </w:rPr>
              <w:t>User is logged out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E44E0F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E44E0F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E44E0F" w:rsidTr="00E44E0F">
        <w:tc>
          <w:tcPr>
            <w:tcW w:w="154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28744F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46DFF">
              <w:rPr>
                <w:rFonts w:ascii="Tahoma" w:hAnsi="Tahoma"/>
                <w:b/>
                <w:sz w:val="16"/>
              </w:rPr>
            </w:r>
            <w:r w:rsidR="00746DF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DFF">
              <w:rPr>
                <w:rFonts w:ascii="Tahoma" w:hAnsi="Tahoma"/>
                <w:sz w:val="16"/>
              </w:rPr>
            </w:r>
            <w:r w:rsidR="00746DF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746DFF">
              <w:rPr>
                <w:rFonts w:ascii="Tahoma" w:hAnsi="Tahoma"/>
                <w:sz w:val="16"/>
              </w:rPr>
            </w:r>
            <w:r w:rsidR="00746DFF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746DFF">
              <w:rPr>
                <w:rFonts w:ascii="Tahoma" w:hAnsi="Tahoma"/>
                <w:sz w:val="16"/>
              </w:rPr>
            </w:r>
            <w:r w:rsidR="00746DFF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44E0F" w:rsidTr="00E4486A">
        <w:trPr>
          <w:cantSplit/>
        </w:trPr>
        <w:tc>
          <w:tcPr>
            <w:tcW w:w="37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E44E0F" w:rsidRDefault="00746D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</w:t>
            </w:r>
            <w:r w:rsidR="00746DFF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E44E0F" w:rsidRDefault="00746D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44E0F" w:rsidTr="00E4486A">
        <w:tc>
          <w:tcPr>
            <w:tcW w:w="378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44E0F" w:rsidRDefault="00746DFF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E44E0F" w:rsidRDefault="00E44E0F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4" w:name="_GoBack"/>
      <w:bookmarkEnd w:id="4"/>
    </w:p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5592C"/>
    <w:rsid w:val="00067C35"/>
    <w:rsid w:val="00095EA8"/>
    <w:rsid w:val="001B6710"/>
    <w:rsid w:val="00227354"/>
    <w:rsid w:val="00274587"/>
    <w:rsid w:val="0028744F"/>
    <w:rsid w:val="003568C4"/>
    <w:rsid w:val="00581661"/>
    <w:rsid w:val="005C776E"/>
    <w:rsid w:val="00623910"/>
    <w:rsid w:val="00685E21"/>
    <w:rsid w:val="006E1E63"/>
    <w:rsid w:val="00746DFF"/>
    <w:rsid w:val="007D1946"/>
    <w:rsid w:val="008E1417"/>
    <w:rsid w:val="009A1AD1"/>
    <w:rsid w:val="009B3DE6"/>
    <w:rsid w:val="00A237E7"/>
    <w:rsid w:val="00A9528A"/>
    <w:rsid w:val="00B257A6"/>
    <w:rsid w:val="00B3220E"/>
    <w:rsid w:val="00B402B4"/>
    <w:rsid w:val="00BC7D8C"/>
    <w:rsid w:val="00DC31C0"/>
    <w:rsid w:val="00E44E0F"/>
    <w:rsid w:val="00EF18C5"/>
    <w:rsid w:val="00F45EF8"/>
    <w:rsid w:val="00F46F25"/>
    <w:rsid w:val="00F52E3B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3</cp:revision>
  <cp:lastPrinted>2012-09-26T15:17:00Z</cp:lastPrinted>
  <dcterms:created xsi:type="dcterms:W3CDTF">2015-10-21T20:28:00Z</dcterms:created>
  <dcterms:modified xsi:type="dcterms:W3CDTF">2015-10-21T20:32:00Z</dcterms:modified>
</cp:coreProperties>
</file>