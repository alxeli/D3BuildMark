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036C64" w:rsidTr="000B1B1E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:rsidTr="003E0B97">
        <w:trPr>
          <w:trHeight w:val="764"/>
        </w:trPr>
        <w:tc>
          <w:tcPr>
            <w:tcW w:w="5035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DC31C0">
              <w:rPr>
                <w:rFonts w:ascii="Tahoma" w:hAnsi="Tahoma"/>
                <w:sz w:val="16"/>
              </w:rPr>
              <w:t xml:space="preserve">Number :    </w:t>
            </w:r>
            <w:r w:rsidR="00803DCE">
              <w:rPr>
                <w:rFonts w:ascii="Tahoma" w:hAnsi="Tahoma"/>
                <w:sz w:val="16"/>
              </w:rPr>
              <w:t>UX-020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803DCE">
              <w:rPr>
                <w:rFonts w:ascii="Tahoma" w:hAnsi="Tahoma"/>
                <w:sz w:val="16"/>
              </w:rPr>
              <w:t>Search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1E68DE">
              <w:rPr>
                <w:rFonts w:ascii="Tahoma" w:hAnsi="Tahoma"/>
                <w:sz w:val="16"/>
              </w:rPr>
              <w:t>User Experience</w:t>
            </w:r>
          </w:p>
          <w:p w:rsidR="00036C64" w:rsidRDefault="00036C64" w:rsidP="00803D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1E68DE">
              <w:rPr>
                <w:rFonts w:ascii="Tahoma" w:hAnsi="Tahoma"/>
                <w:sz w:val="16"/>
              </w:rPr>
              <w:t xml:space="preserve">User wants to </w:t>
            </w:r>
            <w:r w:rsidR="00803DCE">
              <w:rPr>
                <w:rFonts w:ascii="Tahoma" w:hAnsi="Tahoma"/>
                <w:sz w:val="16"/>
              </w:rPr>
              <w:t>search for users and/or hero builds</w:t>
            </w:r>
          </w:p>
        </w:tc>
        <w:tc>
          <w:tcPr>
            <w:tcW w:w="371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237E7">
              <w:rPr>
                <w:rFonts w:ascii="Tahoma" w:hAnsi="Tahoma"/>
                <w:sz w:val="16"/>
              </w:rPr>
              <w:t xml:space="preserve">    Alex Carlson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095EA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D37AD7" w:rsidTr="00570B95">
        <w:trPr>
          <w:trHeight w:val="260"/>
        </w:trPr>
        <w:tc>
          <w:tcPr>
            <w:tcW w:w="1008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3A</w:t>
            </w:r>
          </w:p>
        </w:tc>
        <w:tc>
          <w:tcPr>
            <w:tcW w:w="774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website shall provide a hero build snapshots viewing page.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D37AD7" w:rsidTr="00570B95">
        <w:tc>
          <w:tcPr>
            <w:tcW w:w="2214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Alex Carlson</w:t>
            </w:r>
          </w:p>
        </w:tc>
        <w:tc>
          <w:tcPr>
            <w:tcW w:w="2214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10/21/2015</w:t>
            </w:r>
          </w:p>
        </w:tc>
        <w:tc>
          <w:tcPr>
            <w:tcW w:w="432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7D1946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:rsidTr="007D1946">
        <w:tc>
          <w:tcPr>
            <w:tcW w:w="2214" w:type="dxa"/>
          </w:tcPr>
          <w:p w:rsidR="00036C64" w:rsidRDefault="00A237E7" w:rsidP="0028744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D37AD7" w:rsidTr="00570B95">
        <w:tc>
          <w:tcPr>
            <w:tcW w:w="2214" w:type="dxa"/>
          </w:tcPr>
          <w:p w:rsidR="00D37AD7" w:rsidRDefault="00D37AD7" w:rsidP="00570B95">
            <w:pPr>
              <w:rPr>
                <w:sz w:val="16"/>
              </w:rPr>
            </w:pPr>
            <w:r>
              <w:rPr>
                <w:sz w:val="16"/>
              </w:rPr>
              <w:t>Anonymous User</w:t>
            </w:r>
          </w:p>
        </w:tc>
        <w:tc>
          <w:tcPr>
            <w:tcW w:w="2214" w:type="dxa"/>
          </w:tcPr>
          <w:p w:rsidR="00D37AD7" w:rsidRDefault="00D37AD7" w:rsidP="00570B95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D37AD7" w:rsidRDefault="00D37AD7" w:rsidP="00570B95">
            <w:pPr>
              <w:rPr>
                <w:sz w:val="16"/>
              </w:rPr>
            </w:pPr>
            <w:r>
              <w:rPr>
                <w:sz w:val="16"/>
              </w:rPr>
              <w:t>A user that is not logged in</w:t>
            </w:r>
          </w:p>
        </w:tc>
      </w:tr>
      <w:tr w:rsidR="00D37AD7" w:rsidTr="00570B95">
        <w:tc>
          <w:tcPr>
            <w:tcW w:w="2214" w:type="dxa"/>
          </w:tcPr>
          <w:p w:rsidR="00D37AD7" w:rsidRDefault="00D37AD7" w:rsidP="00570B95">
            <w:pPr>
              <w:rPr>
                <w:sz w:val="16"/>
              </w:rPr>
            </w:pPr>
            <w:r>
              <w:rPr>
                <w:sz w:val="16"/>
              </w:rPr>
              <w:t>Registered User</w:t>
            </w:r>
          </w:p>
        </w:tc>
        <w:tc>
          <w:tcPr>
            <w:tcW w:w="2214" w:type="dxa"/>
          </w:tcPr>
          <w:p w:rsidR="00D37AD7" w:rsidRDefault="00D37AD7" w:rsidP="00570B95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D37AD7" w:rsidRDefault="00D37AD7" w:rsidP="00570B95">
            <w:pPr>
              <w:rPr>
                <w:sz w:val="16"/>
              </w:rPr>
            </w:pPr>
            <w:r>
              <w:rPr>
                <w:sz w:val="16"/>
              </w:rPr>
              <w:t>The currently logged in user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D37AD7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D37AD7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D37AD7">
        <w:trPr>
          <w:cantSplit/>
        </w:trPr>
        <w:tc>
          <w:tcPr>
            <w:tcW w:w="558" w:type="dxa"/>
          </w:tcPr>
          <w:p w:rsidR="009B3DE6" w:rsidRDefault="00D37A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D37A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must contain at least 1 profile with 1 hero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D37AD7" w:rsidP="005C776E">
            <w:pPr>
              <w:rPr>
                <w:sz w:val="16"/>
              </w:rPr>
            </w:pPr>
            <w:r>
              <w:rPr>
                <w:sz w:val="16"/>
              </w:rPr>
              <w:t>User enters text in the search field and “Search” button is pressed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F45EF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F45EF8">
        <w:tc>
          <w:tcPr>
            <w:tcW w:w="1098" w:type="dxa"/>
          </w:tcPr>
          <w:p w:rsidR="00036C64" w:rsidRDefault="00D37A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D37A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list of profile links that match search term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D37A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</w:tr>
      <w:tr w:rsidR="00036C64" w:rsidTr="00F45EF8">
        <w:tc>
          <w:tcPr>
            <w:tcW w:w="1098" w:type="dxa"/>
          </w:tcPr>
          <w:p w:rsidR="00036C64" w:rsidRDefault="00D37A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D37AD7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list of hero builds that match search term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D37A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D37AD7" w:rsidTr="00570B95">
        <w:tc>
          <w:tcPr>
            <w:tcW w:w="8748" w:type="dxa"/>
            <w:gridSpan w:val="3"/>
            <w:shd w:val="pct25" w:color="auto" w:fill="FFFFFF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Exception Conditions</w:t>
            </w:r>
          </w:p>
        </w:tc>
      </w:tr>
      <w:tr w:rsidR="00D37AD7" w:rsidTr="00570B95">
        <w:tc>
          <w:tcPr>
            <w:tcW w:w="2605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Adds\Alt UC #</w:t>
            </w:r>
          </w:p>
        </w:tc>
      </w:tr>
      <w:tr w:rsidR="00D37AD7" w:rsidTr="00570B95">
        <w:tc>
          <w:tcPr>
            <w:tcW w:w="2605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793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D37AD7" w:rsidRDefault="00D37AD7" w:rsidP="00D37AD7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D37AD7" w:rsidTr="00570B95">
        <w:tc>
          <w:tcPr>
            <w:tcW w:w="8748" w:type="dxa"/>
            <w:gridSpan w:val="2"/>
            <w:shd w:val="pct25" w:color="auto" w:fill="FFFFFF"/>
          </w:tcPr>
          <w:p w:rsidR="00D37AD7" w:rsidRDefault="00D37AD7" w:rsidP="00570B95">
            <w:pPr>
              <w:pStyle w:val="Heading1"/>
            </w:pPr>
            <w:r>
              <w:t xml:space="preserve"> Post-Conditions</w:t>
            </w:r>
          </w:p>
        </w:tc>
      </w:tr>
      <w:tr w:rsidR="00D37AD7" w:rsidTr="00570B95">
        <w:tc>
          <w:tcPr>
            <w:tcW w:w="648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D37AD7" w:rsidTr="00570B95">
        <w:tc>
          <w:tcPr>
            <w:tcW w:w="648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D37AD7" w:rsidRDefault="00D37AD7" w:rsidP="00570B95">
            <w:pPr>
              <w:rPr>
                <w:sz w:val="16"/>
              </w:rPr>
            </w:pPr>
            <w:r>
              <w:rPr>
                <w:sz w:val="16"/>
              </w:rPr>
              <w:t xml:space="preserve">All </w:t>
            </w:r>
            <w:r>
              <w:rPr>
                <w:sz w:val="16"/>
              </w:rPr>
              <w:t xml:space="preserve">found profile and </w:t>
            </w:r>
            <w:r>
              <w:rPr>
                <w:sz w:val="16"/>
              </w:rPr>
              <w:t>hero information is displayed on the page</w:t>
            </w:r>
            <w:bookmarkStart w:id="0" w:name="_GoBack"/>
            <w:bookmarkEnd w:id="0"/>
          </w:p>
        </w:tc>
      </w:tr>
    </w:tbl>
    <w:p w:rsidR="00D37AD7" w:rsidRDefault="00D37AD7" w:rsidP="00D37AD7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D37AD7" w:rsidTr="00570B95">
        <w:tc>
          <w:tcPr>
            <w:tcW w:w="8748" w:type="dxa"/>
            <w:gridSpan w:val="3"/>
            <w:shd w:val="pct25" w:color="auto" w:fill="FFFFFF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D37AD7" w:rsidTr="00570B95">
        <w:tc>
          <w:tcPr>
            <w:tcW w:w="1548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D37AD7" w:rsidTr="00570B95">
        <w:tc>
          <w:tcPr>
            <w:tcW w:w="1548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Profile</w:t>
            </w:r>
          </w:p>
        </w:tc>
        <w:tc>
          <w:tcPr>
            <w:tcW w:w="495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creator’s profile</w:t>
            </w:r>
          </w:p>
        </w:tc>
        <w:tc>
          <w:tcPr>
            <w:tcW w:w="225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</w:t>
            </w:r>
            <w:proofErr w:type="spellStart"/>
            <w:r>
              <w:rPr>
                <w:rFonts w:ascii="Tahoma" w:hAnsi="Tahoma"/>
                <w:sz w:val="16"/>
              </w:rPr>
              <w:t>Battletag</w:t>
            </w:r>
            <w:proofErr w:type="spellEnd"/>
            <w:r>
              <w:rPr>
                <w:rFonts w:ascii="Tahoma" w:hAnsi="Tahoma"/>
                <w:sz w:val="16"/>
              </w:rPr>
              <w:t>, list&lt;hero&gt;</w:t>
            </w:r>
          </w:p>
        </w:tc>
      </w:tr>
      <w:tr w:rsidR="00D37AD7" w:rsidTr="00570B95">
        <w:tc>
          <w:tcPr>
            <w:tcW w:w="1548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Hero</w:t>
            </w:r>
          </w:p>
        </w:tc>
        <w:tc>
          <w:tcPr>
            <w:tcW w:w="495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container for the hero’s information</w:t>
            </w:r>
          </w:p>
        </w:tc>
        <w:tc>
          <w:tcPr>
            <w:tcW w:w="225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Attributes, Skills, Equipment </w:t>
            </w:r>
          </w:p>
        </w:tc>
      </w:tr>
      <w:tr w:rsidR="00D37AD7" w:rsidTr="00570B95">
        <w:tc>
          <w:tcPr>
            <w:tcW w:w="1548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</w:t>
            </w:r>
          </w:p>
        </w:tc>
        <w:tc>
          <w:tcPr>
            <w:tcW w:w="495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container for a specific item </w:t>
            </w:r>
          </w:p>
        </w:tc>
        <w:tc>
          <w:tcPr>
            <w:tcW w:w="225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Attributes</w:t>
            </w:r>
          </w:p>
        </w:tc>
      </w:tr>
      <w:tr w:rsidR="00D37AD7" w:rsidTr="00570B95">
        <w:tc>
          <w:tcPr>
            <w:tcW w:w="1548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BuildMark</w:t>
            </w:r>
            <w:proofErr w:type="spellEnd"/>
          </w:p>
        </w:tc>
        <w:tc>
          <w:tcPr>
            <w:tcW w:w="495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Stores and handles benchmark info and computations</w:t>
            </w:r>
          </w:p>
        </w:tc>
        <w:tc>
          <w:tcPr>
            <w:tcW w:w="225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Score, </w:t>
            </w:r>
            <w:proofErr w:type="spellStart"/>
            <w:r>
              <w:rPr>
                <w:rFonts w:ascii="Tahoma" w:hAnsi="Tahoma"/>
                <w:sz w:val="16"/>
              </w:rPr>
              <w:t>EfficiencySummary</w:t>
            </w:r>
            <w:proofErr w:type="spellEnd"/>
          </w:p>
        </w:tc>
      </w:tr>
    </w:tbl>
    <w:p w:rsidR="00D37AD7" w:rsidRDefault="00D37AD7" w:rsidP="00D37AD7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D37AD7" w:rsidTr="00570B95">
        <w:tc>
          <w:tcPr>
            <w:tcW w:w="8748" w:type="dxa"/>
            <w:gridSpan w:val="6"/>
            <w:shd w:val="pct25" w:color="auto" w:fill="FFFFFF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D37AD7" w:rsidTr="00570B95">
        <w:trPr>
          <w:cantSplit/>
        </w:trPr>
        <w:tc>
          <w:tcPr>
            <w:tcW w:w="378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D37AD7" w:rsidTr="00570B95">
        <w:trPr>
          <w:cantSplit/>
        </w:trPr>
        <w:tc>
          <w:tcPr>
            <w:tcW w:w="378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D37AD7" w:rsidRDefault="00D37AD7" w:rsidP="00D37AD7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D37AD7" w:rsidTr="00570B95">
        <w:tc>
          <w:tcPr>
            <w:tcW w:w="8748" w:type="dxa"/>
            <w:gridSpan w:val="6"/>
            <w:shd w:val="pct25" w:color="auto" w:fill="FFFFFF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D37AD7" w:rsidTr="00570B95">
        <w:trPr>
          <w:cantSplit/>
        </w:trPr>
        <w:tc>
          <w:tcPr>
            <w:tcW w:w="378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D37AD7" w:rsidTr="00570B95">
        <w:trPr>
          <w:cantSplit/>
        </w:trPr>
        <w:tc>
          <w:tcPr>
            <w:tcW w:w="378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D37AD7" w:rsidRDefault="00D37AD7" w:rsidP="00D37AD7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D37AD7" w:rsidTr="00570B95">
        <w:tc>
          <w:tcPr>
            <w:tcW w:w="8748" w:type="dxa"/>
            <w:gridSpan w:val="3"/>
            <w:shd w:val="pct25" w:color="auto" w:fill="FFFFFF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D37AD7" w:rsidTr="00570B95">
        <w:tc>
          <w:tcPr>
            <w:tcW w:w="1728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D37AD7" w:rsidTr="00570B95">
        <w:tc>
          <w:tcPr>
            <w:tcW w:w="1728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D37AD7" w:rsidRDefault="00D37AD7" w:rsidP="00D37A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D37AD7" w:rsidTr="00570B95">
        <w:tc>
          <w:tcPr>
            <w:tcW w:w="8748" w:type="dxa"/>
            <w:shd w:val="pct25" w:color="auto" w:fill="FFFFFF"/>
          </w:tcPr>
          <w:p w:rsidR="00D37AD7" w:rsidRDefault="00D37AD7" w:rsidP="00570B95">
            <w:pPr>
              <w:pStyle w:val="Heading1"/>
            </w:pPr>
            <w:r>
              <w:t>Frequency of Execution</w:t>
            </w:r>
          </w:p>
        </w:tc>
      </w:tr>
      <w:tr w:rsidR="00D37AD7" w:rsidTr="00570B95">
        <w:tc>
          <w:tcPr>
            <w:tcW w:w="8748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1                           Maximum: 1000                 Average: 500           (OR)Fixed:</w:t>
            </w:r>
          </w:p>
          <w:p w:rsidR="00D37AD7" w:rsidRDefault="00D37AD7" w:rsidP="00570B95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>
              <w:rPr>
                <w:rFonts w:ascii="Tahoma" w:hAnsi="Tahoma"/>
                <w:sz w:val="16"/>
              </w:rPr>
              <w:t>Hour: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>
              <w:rPr>
                <w:rFonts w:ascii="Tahoma" w:hAnsi="Tahoma"/>
                <w:b/>
                <w:sz w:val="16"/>
              </w:rPr>
            </w:r>
            <w:r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D37AD7" w:rsidRDefault="00D37AD7" w:rsidP="00D37AD7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D37AD7" w:rsidTr="00570B95">
        <w:tc>
          <w:tcPr>
            <w:tcW w:w="8748" w:type="dxa"/>
            <w:gridSpan w:val="8"/>
            <w:shd w:val="pct25" w:color="auto" w:fill="FFFFFF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D37AD7" w:rsidTr="00570B95">
        <w:trPr>
          <w:cantSplit/>
        </w:trPr>
        <w:tc>
          <w:tcPr>
            <w:tcW w:w="378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D37AD7" w:rsidTr="00570B95">
        <w:trPr>
          <w:cantSplit/>
        </w:trPr>
        <w:tc>
          <w:tcPr>
            <w:tcW w:w="378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</w:t>
            </w: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0.1</w:t>
            </w:r>
          </w:p>
        </w:tc>
        <w:tc>
          <w:tcPr>
            <w:tcW w:w="99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243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D37AD7" w:rsidRDefault="00D37AD7" w:rsidP="00D37AD7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D37AD7" w:rsidTr="00570B95">
        <w:tc>
          <w:tcPr>
            <w:tcW w:w="8748" w:type="dxa"/>
            <w:gridSpan w:val="7"/>
            <w:shd w:val="pct25" w:color="auto" w:fill="FFFFFF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D37AD7" w:rsidTr="00570B95">
        <w:tc>
          <w:tcPr>
            <w:tcW w:w="378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D37AD7" w:rsidRDefault="00D37AD7" w:rsidP="00570B95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D37AD7" w:rsidTr="00570B95">
        <w:tc>
          <w:tcPr>
            <w:tcW w:w="378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5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79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</w:p>
        </w:tc>
      </w:tr>
      <w:tr w:rsidR="00D37AD7" w:rsidTr="00570B95">
        <w:tc>
          <w:tcPr>
            <w:tcW w:w="378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5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790" w:type="dxa"/>
          </w:tcPr>
          <w:p w:rsidR="00D37AD7" w:rsidRDefault="00D37AD7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546C"/>
    <w:rsid w:val="00036C64"/>
    <w:rsid w:val="00067C35"/>
    <w:rsid w:val="00095EA8"/>
    <w:rsid w:val="000B1B1E"/>
    <w:rsid w:val="000C3832"/>
    <w:rsid w:val="001B6710"/>
    <w:rsid w:val="001E68DE"/>
    <w:rsid w:val="00227354"/>
    <w:rsid w:val="0028176F"/>
    <w:rsid w:val="0028744F"/>
    <w:rsid w:val="003E0B97"/>
    <w:rsid w:val="00581661"/>
    <w:rsid w:val="005C776E"/>
    <w:rsid w:val="00623910"/>
    <w:rsid w:val="00685E21"/>
    <w:rsid w:val="006E1E63"/>
    <w:rsid w:val="006E7E48"/>
    <w:rsid w:val="007D1946"/>
    <w:rsid w:val="00803DCE"/>
    <w:rsid w:val="008E1417"/>
    <w:rsid w:val="009A1AD1"/>
    <w:rsid w:val="009B3DE6"/>
    <w:rsid w:val="00A237E7"/>
    <w:rsid w:val="00A9528A"/>
    <w:rsid w:val="00B257A6"/>
    <w:rsid w:val="00B3220E"/>
    <w:rsid w:val="00B402B4"/>
    <w:rsid w:val="00B64F9A"/>
    <w:rsid w:val="00BC7D8C"/>
    <w:rsid w:val="00CA671E"/>
    <w:rsid w:val="00D37AD7"/>
    <w:rsid w:val="00D53F95"/>
    <w:rsid w:val="00DC31C0"/>
    <w:rsid w:val="00F45EF8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3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 Carlson</cp:lastModifiedBy>
  <cp:revision>3</cp:revision>
  <cp:lastPrinted>2012-09-26T15:17:00Z</cp:lastPrinted>
  <dcterms:created xsi:type="dcterms:W3CDTF">2015-10-21T06:21:00Z</dcterms:created>
  <dcterms:modified xsi:type="dcterms:W3CDTF">2015-10-21T23:08:00Z</dcterms:modified>
</cp:coreProperties>
</file>