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CA671E">
              <w:rPr>
                <w:rFonts w:ascii="Tahoma" w:hAnsi="Tahoma"/>
                <w:sz w:val="16"/>
              </w:rPr>
              <w:t>P-025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CA671E">
              <w:rPr>
                <w:rFonts w:ascii="Tahoma" w:hAnsi="Tahoma"/>
                <w:sz w:val="16"/>
              </w:rPr>
              <w:t>Save Hero Snapshot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>Profile</w:t>
            </w:r>
          </w:p>
          <w:p w:rsidR="00036C64" w:rsidRDefault="00036C64" w:rsidP="00CA671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B3220E">
              <w:rPr>
                <w:rFonts w:ascii="Tahoma" w:hAnsi="Tahoma"/>
                <w:sz w:val="16"/>
              </w:rPr>
              <w:t xml:space="preserve">User wants to </w:t>
            </w:r>
            <w:r w:rsidR="00CA671E">
              <w:rPr>
                <w:rFonts w:ascii="Tahoma" w:hAnsi="Tahoma"/>
                <w:sz w:val="16"/>
              </w:rPr>
              <w:t>save a hero build snapshot</w:t>
            </w: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0D0D86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2C</w:t>
            </w:r>
          </w:p>
        </w:tc>
        <w:tc>
          <w:tcPr>
            <w:tcW w:w="7740" w:type="dxa"/>
          </w:tcPr>
          <w:p w:rsidR="00036C64" w:rsidRDefault="000D0D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database shall store a list of the user’s heroes.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3C2FE0" w:rsidTr="00E4486A">
        <w:tc>
          <w:tcPr>
            <w:tcW w:w="2214" w:type="dxa"/>
          </w:tcPr>
          <w:p w:rsidR="003C2FE0" w:rsidRDefault="003C2FE0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3C2FE0" w:rsidRDefault="003C2FE0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3C2FE0" w:rsidRDefault="003C2FE0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095EA8">
        <w:tc>
          <w:tcPr>
            <w:tcW w:w="2214" w:type="dxa"/>
          </w:tcPr>
          <w:p w:rsidR="00036C64" w:rsidRDefault="000D0D86">
            <w:pPr>
              <w:rPr>
                <w:sz w:val="16"/>
              </w:rPr>
            </w:pPr>
            <w:r>
              <w:rPr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036C64" w:rsidRDefault="000D0D8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0D0D86">
            <w:pPr>
              <w:rPr>
                <w:sz w:val="16"/>
              </w:rPr>
            </w:pPr>
            <w:r>
              <w:rPr>
                <w:sz w:val="16"/>
              </w:rPr>
              <w:t xml:space="preserve">The currently logged in user 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DB1CA1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DB1CA1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DB1CA1" w:rsidTr="00DB1CA1">
        <w:trPr>
          <w:cantSplit/>
        </w:trPr>
        <w:tc>
          <w:tcPr>
            <w:tcW w:w="55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user’s profile must have been created</w:t>
            </w:r>
          </w:p>
        </w:tc>
      </w:tr>
      <w:tr w:rsidR="00DB1CA1" w:rsidTr="00DB1CA1">
        <w:trPr>
          <w:cantSplit/>
        </w:trPr>
        <w:tc>
          <w:tcPr>
            <w:tcW w:w="55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DB1CA1" w:rsidRDefault="00DB1CA1" w:rsidP="00DB1C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hero must have been added previously</w:t>
            </w:r>
          </w:p>
        </w:tc>
      </w:tr>
      <w:tr w:rsidR="00DB1CA1" w:rsidTr="00DB1CA1">
        <w:trPr>
          <w:cantSplit/>
        </w:trPr>
        <w:tc>
          <w:tcPr>
            <w:tcW w:w="55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is on the View Profile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B1CA1" w:rsidP="005C776E">
            <w:pPr>
              <w:rPr>
                <w:sz w:val="16"/>
              </w:rPr>
            </w:pPr>
            <w:r>
              <w:rPr>
                <w:sz w:val="16"/>
              </w:rPr>
              <w:t>User clicks on “Save Snapshot” button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DB1CA1" w:rsidTr="00E4486A">
        <w:tc>
          <w:tcPr>
            <w:tcW w:w="109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retrieves hero information</w:t>
            </w:r>
          </w:p>
        </w:tc>
        <w:tc>
          <w:tcPr>
            <w:tcW w:w="198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</w:tr>
      <w:tr w:rsidR="00DB1CA1" w:rsidTr="00E4486A">
        <w:tc>
          <w:tcPr>
            <w:tcW w:w="109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DB1CA1" w:rsidRDefault="00DB1CA1" w:rsidP="00DB1C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adds hero build snapshot</w:t>
            </w:r>
          </w:p>
        </w:tc>
        <w:tc>
          <w:tcPr>
            <w:tcW w:w="198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</w:tr>
      <w:tr w:rsidR="00DB1CA1" w:rsidTr="00E4486A">
        <w:tc>
          <w:tcPr>
            <w:tcW w:w="109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newly added hero view page</w:t>
            </w:r>
          </w:p>
        </w:tc>
        <w:tc>
          <w:tcPr>
            <w:tcW w:w="198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</w:tbl>
    <w:p w:rsidR="00036C64" w:rsidRDefault="00036C64"/>
    <w:p w:rsidR="00036C64" w:rsidRDefault="00036C64">
      <w:r>
        <w:br w:type="page"/>
      </w:r>
      <w:bookmarkStart w:id="0" w:name="_GoBack"/>
      <w:bookmarkEnd w:id="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DB1CA1" w:rsidTr="00E4486A">
        <w:tc>
          <w:tcPr>
            <w:tcW w:w="2605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B1CA1" w:rsidTr="00E4486A">
        <w:tc>
          <w:tcPr>
            <w:tcW w:w="64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B1CA1" w:rsidRDefault="00DB1CA1" w:rsidP="00DB1CA1">
            <w:pPr>
              <w:rPr>
                <w:sz w:val="16"/>
              </w:rPr>
            </w:pPr>
            <w:r>
              <w:rPr>
                <w:sz w:val="16"/>
              </w:rPr>
              <w:t>Hero build snapshot added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DB1CA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DB1CA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B1CA1" w:rsidTr="00DB1CA1">
        <w:tc>
          <w:tcPr>
            <w:tcW w:w="154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password, email</w:t>
            </w:r>
          </w:p>
        </w:tc>
      </w:tr>
      <w:tr w:rsidR="00DB1CA1" w:rsidTr="00DB1CA1">
        <w:tc>
          <w:tcPr>
            <w:tcW w:w="154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Battletag, list&lt;hero&gt;</w:t>
            </w:r>
          </w:p>
        </w:tc>
      </w:tr>
      <w:tr w:rsidR="00DB1CA1" w:rsidTr="00DB1CA1">
        <w:tc>
          <w:tcPr>
            <w:tcW w:w="1548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Hero</w:t>
            </w:r>
          </w:p>
        </w:tc>
        <w:tc>
          <w:tcPr>
            <w:tcW w:w="495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DB1CA1" w:rsidRDefault="00DB1CA1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Attributes, Skills, Equipment 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E1417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E14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DB1CA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DB1CA1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DB1CA1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9306E">
              <w:rPr>
                <w:rFonts w:ascii="Tahoma" w:hAnsi="Tahoma"/>
                <w:b/>
                <w:sz w:val="16"/>
              </w:rPr>
            </w:r>
            <w:r w:rsidR="0039306E">
              <w:rPr>
                <w:rFonts w:ascii="Tahoma" w:hAnsi="Tahoma"/>
                <w:b/>
                <w:sz w:val="16"/>
              </w:rPr>
              <w:fldChar w:fldCharType="separate"/>
            </w:r>
            <w:r w:rsidR="00DB1CA1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9306E">
              <w:rPr>
                <w:rFonts w:ascii="Tahoma" w:hAnsi="Tahoma"/>
                <w:sz w:val="16"/>
              </w:rPr>
            </w:r>
            <w:r w:rsidR="0039306E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39306E">
              <w:rPr>
                <w:rFonts w:ascii="Tahoma" w:hAnsi="Tahoma"/>
                <w:sz w:val="16"/>
              </w:rPr>
            </w:r>
            <w:r w:rsidR="0039306E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39306E">
              <w:rPr>
                <w:rFonts w:ascii="Tahoma" w:hAnsi="Tahoma"/>
                <w:sz w:val="16"/>
              </w:rPr>
            </w:r>
            <w:r w:rsidR="0039306E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20227" w:rsidTr="00E4486A">
        <w:trPr>
          <w:cantSplit/>
        </w:trPr>
        <w:tc>
          <w:tcPr>
            <w:tcW w:w="378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0.5</w:t>
            </w:r>
          </w:p>
        </w:tc>
        <w:tc>
          <w:tcPr>
            <w:tcW w:w="99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20227" w:rsidTr="00E4486A">
        <w:tc>
          <w:tcPr>
            <w:tcW w:w="378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08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790" w:type="dxa"/>
          </w:tcPr>
          <w:p w:rsidR="00D20227" w:rsidRDefault="00D20227" w:rsidP="00E4486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D0D86"/>
    <w:rsid w:val="001B6710"/>
    <w:rsid w:val="00227354"/>
    <w:rsid w:val="0028176F"/>
    <w:rsid w:val="0028744F"/>
    <w:rsid w:val="0039306E"/>
    <w:rsid w:val="003C2FE0"/>
    <w:rsid w:val="00581661"/>
    <w:rsid w:val="005C776E"/>
    <w:rsid w:val="00623910"/>
    <w:rsid w:val="00685E21"/>
    <w:rsid w:val="006E1E63"/>
    <w:rsid w:val="006E7E48"/>
    <w:rsid w:val="00724A88"/>
    <w:rsid w:val="007D1946"/>
    <w:rsid w:val="008E1417"/>
    <w:rsid w:val="009A1AD1"/>
    <w:rsid w:val="009B3DE6"/>
    <w:rsid w:val="00A237E7"/>
    <w:rsid w:val="00A9528A"/>
    <w:rsid w:val="00B257A6"/>
    <w:rsid w:val="00B3220E"/>
    <w:rsid w:val="00B402B4"/>
    <w:rsid w:val="00BC7D8C"/>
    <w:rsid w:val="00CA671E"/>
    <w:rsid w:val="00D20227"/>
    <w:rsid w:val="00DB1CA1"/>
    <w:rsid w:val="00DC31C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5</cp:revision>
  <cp:lastPrinted>2012-09-26T15:17:00Z</cp:lastPrinted>
  <dcterms:created xsi:type="dcterms:W3CDTF">2015-10-21T05:55:00Z</dcterms:created>
  <dcterms:modified xsi:type="dcterms:W3CDTF">2015-12-04T00:12:00Z</dcterms:modified>
</cp:coreProperties>
</file>