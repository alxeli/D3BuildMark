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F21EA" w:rsidTr="00E4486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F21EA" w:rsidRDefault="001F21EA" w:rsidP="00E4486A">
            <w:pPr>
              <w:pStyle w:val="Heading1"/>
            </w:pPr>
            <w:r>
              <w:t>General Information</w:t>
            </w:r>
          </w:p>
        </w:tc>
      </w:tr>
      <w:tr w:rsidR="001F21EA" w:rsidTr="00E4486A">
        <w:trPr>
          <w:trHeight w:val="764"/>
        </w:trPr>
        <w:tc>
          <w:tcPr>
            <w:tcW w:w="4518" w:type="dxa"/>
          </w:tcPr>
          <w:p w:rsidR="001F21EA" w:rsidRDefault="001F21EA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P-020</w:t>
            </w:r>
          </w:p>
          <w:p w:rsidR="001F21EA" w:rsidRDefault="001F21EA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Add Hero</w:t>
            </w:r>
          </w:p>
          <w:p w:rsidR="001F21EA" w:rsidRDefault="001F21EA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Profile</w:t>
            </w:r>
          </w:p>
          <w:p w:rsidR="001F21EA" w:rsidRDefault="001F21EA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User wants to add a hero build</w:t>
            </w:r>
          </w:p>
        </w:tc>
        <w:tc>
          <w:tcPr>
            <w:tcW w:w="4230" w:type="dxa"/>
          </w:tcPr>
          <w:p w:rsidR="001F21EA" w:rsidRDefault="001F21EA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   Alex Carlson</w:t>
            </w:r>
          </w:p>
        </w:tc>
      </w:tr>
    </w:tbl>
    <w:p w:rsidR="001F21EA" w:rsidRDefault="001F21EA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B36F97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2C</w:t>
            </w:r>
          </w:p>
        </w:tc>
        <w:tc>
          <w:tcPr>
            <w:tcW w:w="7740" w:type="dxa"/>
          </w:tcPr>
          <w:p w:rsidR="00036C64" w:rsidRDefault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database shall store a list of the user’s heroes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36F97" w:rsidTr="00E4486A">
        <w:tc>
          <w:tcPr>
            <w:tcW w:w="2214" w:type="dxa"/>
          </w:tcPr>
          <w:p w:rsidR="00B36F97" w:rsidRDefault="00B36F9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B36F97" w:rsidRDefault="00B36F97" w:rsidP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B36F97" w:rsidRDefault="00B36F9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B36F97" w:rsidTr="00E4486A">
        <w:tc>
          <w:tcPr>
            <w:tcW w:w="2214" w:type="dxa"/>
          </w:tcPr>
          <w:p w:rsidR="00B36F97" w:rsidRDefault="00B36F97" w:rsidP="00E4486A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B36F97" w:rsidRDefault="00B36F97" w:rsidP="00E4486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B36F97" w:rsidRDefault="00B36F97" w:rsidP="00E4486A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B36F9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B36F97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B36F97">
        <w:trPr>
          <w:cantSplit/>
        </w:trPr>
        <w:tc>
          <w:tcPr>
            <w:tcW w:w="558" w:type="dxa"/>
          </w:tcPr>
          <w:p w:rsidR="009B3DE6" w:rsidRDefault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user’s profile must have been created</w:t>
            </w:r>
          </w:p>
        </w:tc>
      </w:tr>
      <w:tr w:rsidR="005C776E" w:rsidTr="00B36F97">
        <w:trPr>
          <w:cantSplit/>
        </w:trPr>
        <w:tc>
          <w:tcPr>
            <w:tcW w:w="558" w:type="dxa"/>
          </w:tcPr>
          <w:p w:rsidR="005C776E" w:rsidRDefault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5C776E" w:rsidRDefault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hero must not have been previously added</w:t>
            </w:r>
          </w:p>
        </w:tc>
      </w:tr>
      <w:tr w:rsidR="00B36F97" w:rsidTr="00B36F97">
        <w:trPr>
          <w:cantSplit/>
        </w:trPr>
        <w:tc>
          <w:tcPr>
            <w:tcW w:w="558" w:type="dxa"/>
          </w:tcPr>
          <w:p w:rsidR="00B36F97" w:rsidRDefault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B36F97" w:rsidRDefault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is on the View Profile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36F97" w:rsidP="005C776E">
            <w:pPr>
              <w:rPr>
                <w:sz w:val="16"/>
              </w:rPr>
            </w:pPr>
            <w:r>
              <w:rPr>
                <w:sz w:val="16"/>
              </w:rPr>
              <w:t>User clicks on “Add Hero”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B36F97" w:rsidP="00B36F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retrieves a list of possible heroes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0" w:name="_GoBack"/>
            <w:bookmarkEnd w:id="0"/>
          </w:p>
        </w:tc>
        <w:tc>
          <w:tcPr>
            <w:tcW w:w="180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</w:tr>
      <w:tr w:rsidR="00036C64" w:rsidTr="00F45EF8">
        <w:tc>
          <w:tcPr>
            <w:tcW w:w="1098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B36F97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list of heroes to add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</w:tr>
      <w:tr w:rsidR="005C776E" w:rsidTr="00F45EF8">
        <w:tc>
          <w:tcPr>
            <w:tcW w:w="1098" w:type="dxa"/>
          </w:tcPr>
          <w:p w:rsidR="005C776E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5C776E" w:rsidRDefault="00B36F97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on a hero to add</w:t>
            </w:r>
          </w:p>
        </w:tc>
        <w:tc>
          <w:tcPr>
            <w:tcW w:w="1980" w:type="dxa"/>
          </w:tcPr>
          <w:p w:rsidR="005C776E" w:rsidRDefault="005C776E" w:rsidP="00095EA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C776E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</w:tr>
      <w:tr w:rsidR="00067C35" w:rsidTr="00F45EF8">
        <w:tc>
          <w:tcPr>
            <w:tcW w:w="1098" w:type="dxa"/>
          </w:tcPr>
          <w:p w:rsidR="00067C35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67C35" w:rsidRDefault="00B36F97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067C35" w:rsidRDefault="00067C35" w:rsidP="00B4416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</w:tr>
      <w:tr w:rsidR="008F3B78" w:rsidTr="00F45EF8">
        <w:tc>
          <w:tcPr>
            <w:tcW w:w="1098" w:type="dxa"/>
          </w:tcPr>
          <w:p w:rsidR="008F3B78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8F3B78" w:rsidRDefault="008F3B78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initial hero build snapshot</w:t>
            </w:r>
          </w:p>
        </w:tc>
        <w:tc>
          <w:tcPr>
            <w:tcW w:w="1980" w:type="dxa"/>
          </w:tcPr>
          <w:p w:rsidR="008F3B78" w:rsidRDefault="008F3B7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F3B78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</w:tr>
      <w:tr w:rsidR="00067C35" w:rsidTr="00F45EF8">
        <w:tc>
          <w:tcPr>
            <w:tcW w:w="1098" w:type="dxa"/>
          </w:tcPr>
          <w:p w:rsidR="00067C35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067C35" w:rsidRDefault="00B36F97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newly added hero view page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8F3B78" w:rsidTr="00E4486A">
        <w:tc>
          <w:tcPr>
            <w:tcW w:w="2605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8F3B78">
            <w:pPr>
              <w:rPr>
                <w:sz w:val="16"/>
              </w:rPr>
            </w:pPr>
            <w:r>
              <w:rPr>
                <w:sz w:val="16"/>
              </w:rPr>
              <w:t>Hero build snapshot created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8F3B7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8F3B78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8F3B78" w:rsidTr="008F3B78">
        <w:tc>
          <w:tcPr>
            <w:tcW w:w="1548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8F3B78" w:rsidTr="008F3B78">
        <w:tc>
          <w:tcPr>
            <w:tcW w:w="1548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  <w:tr w:rsidR="008F3B78" w:rsidTr="008F3B78">
        <w:tc>
          <w:tcPr>
            <w:tcW w:w="1548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Hero</w:t>
            </w:r>
          </w:p>
        </w:tc>
        <w:tc>
          <w:tcPr>
            <w:tcW w:w="4950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8F3B78" w:rsidRDefault="008F3B7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Attributes, Skills, Equipment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8F3B78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F3B78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8F3B78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44167">
              <w:rPr>
                <w:rFonts w:ascii="Tahoma" w:hAnsi="Tahoma"/>
                <w:b/>
                <w:sz w:val="16"/>
              </w:rPr>
            </w:r>
            <w:r w:rsidR="00B44167">
              <w:rPr>
                <w:rFonts w:ascii="Tahoma" w:hAnsi="Tahoma"/>
                <w:b/>
                <w:sz w:val="16"/>
              </w:rPr>
              <w:fldChar w:fldCharType="separate"/>
            </w:r>
            <w:r w:rsidR="008F3B78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44167">
              <w:rPr>
                <w:rFonts w:ascii="Tahoma" w:hAnsi="Tahoma"/>
                <w:sz w:val="16"/>
              </w:rPr>
            </w:r>
            <w:r w:rsidR="00B441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B44167">
              <w:rPr>
                <w:rFonts w:ascii="Tahoma" w:hAnsi="Tahoma"/>
                <w:sz w:val="16"/>
              </w:rPr>
            </w:r>
            <w:r w:rsidR="00B44167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B44167">
              <w:rPr>
                <w:rFonts w:ascii="Tahoma" w:hAnsi="Tahoma"/>
                <w:sz w:val="16"/>
              </w:rPr>
            </w:r>
            <w:r w:rsidR="00B44167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4,5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c>
          <w:tcPr>
            <w:tcW w:w="378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1946">
        <w:tc>
          <w:tcPr>
            <w:tcW w:w="378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036C64" w:rsidRDefault="008F3B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1B6710"/>
    <w:rsid w:val="001E68DE"/>
    <w:rsid w:val="001F21EA"/>
    <w:rsid w:val="00227354"/>
    <w:rsid w:val="0028176F"/>
    <w:rsid w:val="0028744F"/>
    <w:rsid w:val="003E0B97"/>
    <w:rsid w:val="00581661"/>
    <w:rsid w:val="005C776E"/>
    <w:rsid w:val="00623910"/>
    <w:rsid w:val="00685E21"/>
    <w:rsid w:val="006E1E63"/>
    <w:rsid w:val="006E7E48"/>
    <w:rsid w:val="007D1946"/>
    <w:rsid w:val="008E1417"/>
    <w:rsid w:val="008F3B78"/>
    <w:rsid w:val="009A1AD1"/>
    <w:rsid w:val="009B3DE6"/>
    <w:rsid w:val="00A237E7"/>
    <w:rsid w:val="00A9528A"/>
    <w:rsid w:val="00B257A6"/>
    <w:rsid w:val="00B3220E"/>
    <w:rsid w:val="00B36F97"/>
    <w:rsid w:val="00B402B4"/>
    <w:rsid w:val="00B44167"/>
    <w:rsid w:val="00BC7D8C"/>
    <w:rsid w:val="00CA671E"/>
    <w:rsid w:val="00CB48A5"/>
    <w:rsid w:val="00D53F95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4</cp:revision>
  <cp:lastPrinted>2012-09-26T15:17:00Z</cp:lastPrinted>
  <dcterms:created xsi:type="dcterms:W3CDTF">2015-10-21T21:11:00Z</dcterms:created>
  <dcterms:modified xsi:type="dcterms:W3CDTF">2015-12-03T21:28:00Z</dcterms:modified>
</cp:coreProperties>
</file>